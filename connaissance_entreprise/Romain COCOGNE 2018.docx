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="-284" w:tblpY="407"/>
        <w:tblW w:w="529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3828"/>
        <w:gridCol w:w="6944"/>
      </w:tblGrid>
      <w:tr w:rsidR="002C2CDD" w:rsidRPr="003661D9" w14:paraId="44048235" w14:textId="77777777" w:rsidTr="00B22072">
        <w:trPr>
          <w:trHeight w:val="12254"/>
        </w:trPr>
        <w:tc>
          <w:tcPr>
            <w:tcW w:w="3828" w:type="dxa"/>
            <w:tcMar>
              <w:top w:w="504" w:type="dxa"/>
              <w:right w:w="720" w:type="dxa"/>
            </w:tcMar>
          </w:tcPr>
          <w:p w14:paraId="6A9476CE" w14:textId="641FB11E" w:rsidR="00523479" w:rsidRPr="004A30BA" w:rsidRDefault="004C4ED5" w:rsidP="00B22072">
            <w:pPr>
              <w:pStyle w:val="Initiales"/>
              <w:ind w:left="0"/>
              <w:jc w:val="left"/>
            </w:pPr>
            <w:r w:rsidRPr="004A30BA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781047" wp14:editId="61651208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-139065</wp:posOffset>
                  </wp:positionV>
                  <wp:extent cx="1054444" cy="1790700"/>
                  <wp:effectExtent l="0" t="0" r="0" b="0"/>
                  <wp:wrapNone/>
                  <wp:docPr id="23" name="Image 23" descr="Une image contenant personne, cravate, homme, habits&#10;&#10;Description générée avec un niveau de confiance très élev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G_20180419_17184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444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00D983" wp14:editId="02D1AA5E">
                      <wp:simplePos x="0" y="0"/>
                      <wp:positionH relativeFrom="column">
                        <wp:posOffset>1752600</wp:posOffset>
                      </wp:positionH>
                      <wp:positionV relativeFrom="page">
                        <wp:posOffset>321945</wp:posOffset>
                      </wp:positionV>
                      <wp:extent cx="2921000" cy="4572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0" cy="457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B319A" w14:textId="7B2BD115" w:rsidR="00EC792B" w:rsidRPr="00EC792B" w:rsidRDefault="00612643" w:rsidP="00AC7D1B">
                                  <w:pPr>
                                    <w:pStyle w:val="titrecv"/>
                                  </w:pPr>
                                  <w:r>
                                    <w:t>Curriculum Vitae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0D983" id="Rectangle 2" o:spid="_x0000_s1026" style="position:absolute;margin-left:138pt;margin-top:25.35pt;width:2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" fillcolor="white [3201]" stroked="f" strokeweight="1pt">
                      <v:textbox>
                        <w:txbxContent>
                          <w:p w14:paraId="696B319A" w14:textId="7B2BD115" w:rsidR="00EC792B" w:rsidRPr="00EC792B" w:rsidRDefault="00612643" w:rsidP="00AC7D1B">
                            <w:pPr>
                              <w:pStyle w:val="titrecv"/>
                            </w:pPr>
                            <w:r>
                              <w:t>Curriculum Vitae</w:t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4A30B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23B1C61" wp14:editId="62150D64">
                      <wp:simplePos x="0" y="0"/>
                      <wp:positionH relativeFrom="margin">
                        <wp:posOffset>-78105</wp:posOffset>
                      </wp:positionH>
                      <wp:positionV relativeFrom="paragraph">
                        <wp:posOffset>-435610</wp:posOffset>
                      </wp:positionV>
                      <wp:extent cx="6623050" cy="1005609"/>
                      <wp:effectExtent l="19050" t="19050" r="25400" b="23495"/>
                      <wp:wrapNone/>
                      <wp:docPr id="43" name="Rectangle rou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3050" cy="1005609"/>
                              </a:xfrm>
                              <a:prstGeom prst="rect">
                                <a:avLst/>
                              </a:prstGeom>
                              <a:ln w="3810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0CA3A" id="Rectangle rouge" o:spid="_x0000_s1026" style="position:absolute;margin-left:-6.15pt;margin-top:-34.3pt;width:521.5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" fillcolor="white [3201]" strokecolor="#48a1fa [3204]" strokeweight="3pt">
                      <w10:wrap anchorx="margin"/>
                    </v:rect>
                  </w:pict>
                </mc:Fallback>
              </mc:AlternateContent>
            </w:r>
          </w:p>
          <w:p w14:paraId="672A6659" w14:textId="77777777" w:rsidR="0066410C" w:rsidRPr="004A30BA" w:rsidRDefault="0066410C" w:rsidP="00B22072">
            <w:pPr>
              <w:pStyle w:val="Titre3"/>
            </w:pPr>
          </w:p>
          <w:p w14:paraId="02999EB6" w14:textId="77777777" w:rsidR="00B2590E" w:rsidRDefault="00B2590E" w:rsidP="00B22072">
            <w:pPr>
              <w:pStyle w:val="Titre3"/>
            </w:pPr>
          </w:p>
          <w:p w14:paraId="1AC34DAC" w14:textId="44CE671E" w:rsidR="00A50939" w:rsidRPr="001811A8" w:rsidRDefault="5507BA91" w:rsidP="00B22072">
            <w:pPr>
              <w:pStyle w:val="Titre3"/>
            </w:pPr>
            <w:r w:rsidRPr="001811A8">
              <w:t>objecti</w:t>
            </w:r>
            <w:r w:rsidR="009533FF" w:rsidRPr="001811A8">
              <w:t>f</w:t>
            </w:r>
            <w:r w:rsidRPr="001811A8">
              <w:t>s</w:t>
            </w:r>
          </w:p>
          <w:p w14:paraId="2060F5BC" w14:textId="6CC334E8" w:rsidR="5507BA91" w:rsidRPr="001811A8" w:rsidRDefault="001811A8" w:rsidP="00B22072">
            <w:r w:rsidRPr="001811A8">
              <w:t xml:space="preserve">Je cherche à enrichir mon expérience professionnelle et mes compétences. </w:t>
            </w:r>
          </w:p>
          <w:p w14:paraId="542E3CF1" w14:textId="77777777" w:rsidR="008B30DF" w:rsidRDefault="00026BE0" w:rsidP="00B22072">
            <w:pPr>
              <w:pStyle w:val="Titre3"/>
            </w:pPr>
            <w:r w:rsidRPr="00026BE0">
              <w:t>compétences</w:t>
            </w:r>
          </w:p>
          <w:p w14:paraId="7E9F3976" w14:textId="09675DD0" w:rsidR="006E45EC" w:rsidRPr="00DA30E4" w:rsidRDefault="006E45EC" w:rsidP="00B22072">
            <w:pPr>
              <w:pStyle w:val="rubrique1"/>
              <w:framePr w:hSpace="0" w:wrap="auto" w:hAnchor="text" w:yAlign="inline"/>
            </w:pPr>
            <w:r>
              <w:t xml:space="preserve">Langues </w:t>
            </w:r>
          </w:p>
          <w:p w14:paraId="40628B55" w14:textId="75C1F421" w:rsidR="00715416" w:rsidRDefault="006E45EC" w:rsidP="00B22072">
            <w:pPr>
              <w:pStyle w:val="Paragraphedeliste"/>
              <w:numPr>
                <w:ilvl w:val="0"/>
                <w:numId w:val="15"/>
              </w:numPr>
            </w:pPr>
            <w:r>
              <w:t>Français natal</w:t>
            </w:r>
          </w:p>
          <w:p w14:paraId="7F8758D8" w14:textId="77777777" w:rsidR="006E45EC" w:rsidRDefault="006E45EC" w:rsidP="00B22072">
            <w:pPr>
              <w:pStyle w:val="Paragraphedeliste"/>
              <w:numPr>
                <w:ilvl w:val="0"/>
                <w:numId w:val="15"/>
              </w:numPr>
            </w:pPr>
            <w:r>
              <w:t>Anglais courant (985 TOEIC)</w:t>
            </w:r>
          </w:p>
          <w:p w14:paraId="071028FF" w14:textId="25DF3880" w:rsidR="0050363D" w:rsidRPr="00B22B25" w:rsidRDefault="003944A1" w:rsidP="00B22072">
            <w:pPr>
              <w:pStyle w:val="Paragraphedeliste"/>
              <w:numPr>
                <w:ilvl w:val="0"/>
                <w:numId w:val="15"/>
              </w:numPr>
            </w:pPr>
            <w:r w:rsidRPr="00B22B25">
              <w:t>B</w:t>
            </w:r>
            <w:r w:rsidR="00026BE0" w:rsidRPr="00B22B25">
              <w:t>ases d’</w:t>
            </w:r>
            <w:r w:rsidR="001811A8" w:rsidRPr="00B22B25">
              <w:t>e</w:t>
            </w:r>
            <w:r w:rsidR="00026BE0" w:rsidRPr="00B22B25">
              <w:t>spagnol</w:t>
            </w:r>
          </w:p>
          <w:p w14:paraId="09F0C45B" w14:textId="3E06BEB1" w:rsidR="006E45EC" w:rsidRPr="00971C54" w:rsidRDefault="006E45EC" w:rsidP="00B22072">
            <w:pPr>
              <w:pStyle w:val="rubrique1"/>
              <w:framePr w:hSpace="0" w:wrap="auto" w:hAnchor="text" w:yAlign="inline"/>
              <w:rPr>
                <w:rStyle w:val="rubriqueCar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3" behindDoc="0" locked="0" layoutInCell="1" allowOverlap="1" wp14:anchorId="075D0E6C" wp14:editId="11DA5C74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294640</wp:posOffset>
                      </wp:positionV>
                      <wp:extent cx="1762125" cy="885825"/>
                      <wp:effectExtent l="0" t="0" r="9525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8858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2481E" w14:textId="77777777" w:rsidR="00EF34FE" w:rsidRDefault="00EF34FE" w:rsidP="00EF34FE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 w:rsidRPr="00B22B25">
                                    <w:t>JavaScript</w:t>
                                  </w:r>
                                </w:p>
                                <w:p w14:paraId="5B0564A3" w14:textId="77777777" w:rsidR="00EF34FE" w:rsidRDefault="00EF34FE" w:rsidP="00EF34FE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 w:rsidRPr="00B22B25">
                                    <w:t>Arduino</w:t>
                                  </w:r>
                                </w:p>
                                <w:p w14:paraId="78F2B4D3" w14:textId="7B4C4CD5" w:rsidR="00EF34FE" w:rsidRDefault="00EF34FE" w:rsidP="00EF34FE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 w:rsidRPr="00B22B25">
                                    <w:t>Processing</w:t>
                                  </w:r>
                                </w:p>
                                <w:p w14:paraId="3AA916B2" w14:textId="48963FC4" w:rsidR="00EF34FE" w:rsidRDefault="006E45EC" w:rsidP="006E45EC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>
                                    <w:t>C</w:t>
                                  </w:r>
                                </w:p>
                                <w:p w14:paraId="471917FF" w14:textId="1A417605" w:rsidR="006E45EC" w:rsidRDefault="006E45EC" w:rsidP="006E45EC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>
                                    <w:t>Assembleur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D0E6C" id="Rectangle 7" o:spid="_x0000_s1027" style="position:absolute;margin-left:16.05pt;margin-top:23.2pt;width:138.75pt;height:69.7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" fillcolor="white [3201]" stroked="f" strokeweight="1pt">
                      <v:textbox>
                        <w:txbxContent>
                          <w:p w14:paraId="2332481E" w14:textId="77777777" w:rsidR="00EF34FE" w:rsidRDefault="00EF34FE" w:rsidP="00EF34FE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 w:rsidRPr="00B22B25">
                              <w:t>JavaScript</w:t>
                            </w:r>
                          </w:p>
                          <w:p w14:paraId="5B0564A3" w14:textId="77777777" w:rsidR="00EF34FE" w:rsidRDefault="00EF34FE" w:rsidP="00EF34FE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 w:rsidRPr="00B22B25">
                              <w:t>Arduino</w:t>
                            </w:r>
                          </w:p>
                          <w:p w14:paraId="78F2B4D3" w14:textId="7B4C4CD5" w:rsidR="00EF34FE" w:rsidRDefault="00EF34FE" w:rsidP="00EF34FE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 w:rsidRPr="00B22B25">
                              <w:t>Processing</w:t>
                            </w:r>
                          </w:p>
                          <w:p w14:paraId="3AA916B2" w14:textId="48963FC4" w:rsidR="00EF34FE" w:rsidRDefault="006E45EC" w:rsidP="006E45EC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C</w:t>
                            </w:r>
                          </w:p>
                          <w:p w14:paraId="471917FF" w14:textId="1A417605" w:rsidR="006E45EC" w:rsidRDefault="006E45EC" w:rsidP="006E45EC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>
                              <w:t>Assembleur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A15B2D" wp14:editId="6E9A9BB6">
                      <wp:simplePos x="0" y="0"/>
                      <wp:positionH relativeFrom="page">
                        <wp:posOffset>-619125</wp:posOffset>
                      </wp:positionH>
                      <wp:positionV relativeFrom="paragraph">
                        <wp:posOffset>327660</wp:posOffset>
                      </wp:positionV>
                      <wp:extent cx="1531620" cy="68834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1620" cy="6883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F039CB" w14:textId="77777777" w:rsidR="00415C4C" w:rsidRDefault="00EF34FE" w:rsidP="00415C4C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 w:rsidRPr="00EF34FE">
                                    <w:t>Java</w:t>
                                  </w:r>
                                </w:p>
                                <w:p w14:paraId="7F498CB9" w14:textId="08E604A1" w:rsidR="00EF34FE" w:rsidRPr="00EF34FE" w:rsidRDefault="00EF34FE" w:rsidP="00415C4C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 w:rsidRPr="00EF34FE">
                                    <w:t>Python</w:t>
                                  </w:r>
                                </w:p>
                                <w:p w14:paraId="43A89B67" w14:textId="77777777" w:rsidR="00EF34FE" w:rsidRPr="00EF34FE" w:rsidRDefault="00EF34FE" w:rsidP="00EF34FE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 w:rsidRPr="00EF34FE">
                                    <w:t>HTML</w:t>
                                  </w:r>
                                </w:p>
                                <w:p w14:paraId="365EA48C" w14:textId="595F282D" w:rsidR="00EF34FE" w:rsidRDefault="00EF34FE" w:rsidP="00EF34FE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  <w:r w:rsidRPr="00EF34FE">
                                    <w:t>CSS</w:t>
                                  </w:r>
                                </w:p>
                                <w:p w14:paraId="329531CC" w14:textId="77777777" w:rsidR="006E45EC" w:rsidRPr="00EF34FE" w:rsidRDefault="006E45EC" w:rsidP="00EF34FE">
                                  <w:pPr>
                                    <w:pStyle w:val="Paragraphedeliste"/>
                                    <w:numPr>
                                      <w:ilvl w:val="1"/>
                                      <w:numId w:val="11"/>
                                    </w:numPr>
                                  </w:pPr>
                                </w:p>
                                <w:p w14:paraId="0833E3A4" w14:textId="77777777" w:rsidR="00EF34FE" w:rsidRDefault="00EF34FE" w:rsidP="00EF34F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15B2D" id="Rectangle 5" o:spid="_x0000_s1028" style="position:absolute;margin-left:-48.75pt;margin-top:25.8pt;width:120.6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" fillcolor="white [3201]" stroked="f" strokeweight="1pt">
                      <v:textbox>
                        <w:txbxContent>
                          <w:p w14:paraId="46F039CB" w14:textId="77777777" w:rsidR="00415C4C" w:rsidRDefault="00EF34FE" w:rsidP="00415C4C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 w:rsidRPr="00EF34FE">
                              <w:t>Java</w:t>
                            </w:r>
                          </w:p>
                          <w:p w14:paraId="7F498CB9" w14:textId="08E604A1" w:rsidR="00EF34FE" w:rsidRPr="00EF34FE" w:rsidRDefault="00EF34FE" w:rsidP="00415C4C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 w:rsidRPr="00EF34FE">
                              <w:t>Python</w:t>
                            </w:r>
                          </w:p>
                          <w:p w14:paraId="43A89B67" w14:textId="77777777" w:rsidR="00EF34FE" w:rsidRPr="00EF34FE" w:rsidRDefault="00EF34FE" w:rsidP="00EF34FE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 w:rsidRPr="00EF34FE">
                              <w:t>HTML</w:t>
                            </w:r>
                          </w:p>
                          <w:p w14:paraId="365EA48C" w14:textId="595F282D" w:rsidR="00EF34FE" w:rsidRDefault="00EF34FE" w:rsidP="00EF34FE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  <w:r w:rsidRPr="00EF34FE">
                              <w:t>CSS</w:t>
                            </w:r>
                          </w:p>
                          <w:p w14:paraId="329531CC" w14:textId="77777777" w:rsidR="006E45EC" w:rsidRPr="00EF34FE" w:rsidRDefault="006E45EC" w:rsidP="00EF34FE">
                            <w:pPr>
                              <w:pStyle w:val="Paragraphedeliste"/>
                              <w:numPr>
                                <w:ilvl w:val="1"/>
                                <w:numId w:val="11"/>
                              </w:numPr>
                            </w:pPr>
                          </w:p>
                          <w:p w14:paraId="0833E3A4" w14:textId="77777777" w:rsidR="00EF34FE" w:rsidRDefault="00EF34FE" w:rsidP="00EF34FE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EF34FE">
              <w:t>P</w:t>
            </w:r>
            <w:r w:rsidR="00EF34FE" w:rsidRPr="00971C54">
              <w:t>rogrammation</w:t>
            </w:r>
          </w:p>
          <w:p w14:paraId="5857FA29" w14:textId="5836812F" w:rsidR="00EF34FE" w:rsidRDefault="00EF34FE" w:rsidP="00B22072">
            <w:pPr>
              <w:pStyle w:val="Paragraphedeliste"/>
            </w:pPr>
          </w:p>
          <w:p w14:paraId="73E165A5" w14:textId="43405359" w:rsidR="00EF34FE" w:rsidRDefault="00EF34FE" w:rsidP="00B22072">
            <w:pPr>
              <w:pStyle w:val="Paragraphedeliste"/>
            </w:pPr>
          </w:p>
          <w:p w14:paraId="4DAA7642" w14:textId="708A3B8A" w:rsidR="00EF34FE" w:rsidRDefault="00EF34FE" w:rsidP="00B22072">
            <w:pPr>
              <w:pStyle w:val="Paragraphedeliste"/>
            </w:pPr>
          </w:p>
          <w:p w14:paraId="3EB9E091" w14:textId="77777777" w:rsidR="00E108A9" w:rsidRDefault="00E108A9" w:rsidP="00B22072">
            <w:pPr>
              <w:pStyle w:val="Titre3"/>
              <w:spacing w:before="480"/>
              <w:rPr>
                <w:rFonts w:asciiTheme="minorHAnsi" w:eastAsiaTheme="minorHAnsi" w:hAnsiTheme="minorHAnsi" w:cstheme="minorBidi"/>
                <w:caps w:val="0"/>
                <w:sz w:val="18"/>
                <w:szCs w:val="22"/>
              </w:rPr>
            </w:pPr>
          </w:p>
          <w:p w14:paraId="1A714E51" w14:textId="6956B710" w:rsidR="001955D3" w:rsidRPr="00B22B25" w:rsidRDefault="00026BE0" w:rsidP="00B22072">
            <w:pPr>
              <w:pStyle w:val="Titre3"/>
              <w:spacing w:before="480"/>
            </w:pPr>
            <w:r w:rsidRPr="00B22B25">
              <w:t>personnel</w:t>
            </w:r>
          </w:p>
          <w:p w14:paraId="48436E51" w14:textId="123BCE0E" w:rsidR="00877B58" w:rsidRPr="00026BE0" w:rsidRDefault="00026BE0" w:rsidP="00B22072">
            <w:r w:rsidRPr="00026BE0">
              <w:t>Permi</w:t>
            </w:r>
            <w:r w:rsidR="00E64ADF">
              <w:t>s</w:t>
            </w:r>
            <w:r w:rsidRPr="00026BE0">
              <w:t xml:space="preserve"> B.</w:t>
            </w:r>
          </w:p>
          <w:p w14:paraId="1D2673A8" w14:textId="21D3C602" w:rsidR="006D0FAA" w:rsidRPr="00026BE0" w:rsidRDefault="00026BE0" w:rsidP="00B22072">
            <w:r w:rsidRPr="00026BE0">
              <w:t xml:space="preserve">J’ai </w:t>
            </w:r>
            <w:r>
              <w:t xml:space="preserve">voyagé en </w:t>
            </w:r>
            <w:r w:rsidR="00ED2194">
              <w:t>A</w:t>
            </w:r>
            <w:r>
              <w:t xml:space="preserve">ngleterre, au </w:t>
            </w:r>
            <w:r w:rsidR="00ED2194">
              <w:t>M</w:t>
            </w:r>
            <w:r>
              <w:t xml:space="preserve">aroc, en Espagne, en Italie, en </w:t>
            </w:r>
            <w:r w:rsidR="00ED2194">
              <w:t>I</w:t>
            </w:r>
            <w:r>
              <w:t>reland.</w:t>
            </w:r>
          </w:p>
          <w:p w14:paraId="768CED67" w14:textId="41533A5D" w:rsidR="006D0FAA" w:rsidRDefault="00026BE0" w:rsidP="00B22072">
            <w:r w:rsidRPr="00026BE0">
              <w:t>Je suis curieux, j’aime découvrir et apprendre de nouvelles choses. Je suis toujours motivé pour aller au bout de ce que j’ai commencé.</w:t>
            </w:r>
          </w:p>
          <w:p w14:paraId="30F2E584" w14:textId="77777777" w:rsidR="00E108A9" w:rsidRPr="00026BE0" w:rsidRDefault="00E108A9" w:rsidP="00B22072"/>
          <w:p w14:paraId="41CED22C" w14:textId="77777777" w:rsidR="00B13C42" w:rsidRPr="004A30BA" w:rsidRDefault="00B13C42" w:rsidP="00B22072">
            <w:pPr>
              <w:pStyle w:val="Titre3"/>
            </w:pPr>
            <w:r w:rsidRPr="004A30BA">
              <w:t>references</w:t>
            </w:r>
          </w:p>
          <w:p w14:paraId="57D319C5" w14:textId="0309DABC" w:rsidR="00B13C42" w:rsidRPr="004A30BA" w:rsidRDefault="00026BE0" w:rsidP="00B22072">
            <w:r>
              <w:t>Disponibles sur demande</w:t>
            </w:r>
          </w:p>
        </w:tc>
        <w:tc>
          <w:tcPr>
            <w:tcW w:w="6945" w:type="dxa"/>
            <w:tcMar>
              <w:top w:w="504" w:type="dxa"/>
              <w:left w:w="0" w:type="dxa"/>
            </w:tcMar>
          </w:tcPr>
          <w:p w14:paraId="29B54231" w14:textId="6971E6EE" w:rsidR="004C4ED5" w:rsidRDefault="004C4ED5" w:rsidP="00B22072">
            <w:pPr>
              <w:pStyle w:val="Titre3"/>
            </w:pPr>
          </w:p>
          <w:p w14:paraId="3C98C91C" w14:textId="77777777" w:rsidR="004C4ED5" w:rsidRDefault="004C4ED5" w:rsidP="00B22072">
            <w:pPr>
              <w:pStyle w:val="Titre3"/>
            </w:pPr>
          </w:p>
          <w:p w14:paraId="4D19EC04" w14:textId="77777777" w:rsidR="004C4ED5" w:rsidRDefault="004C4ED5" w:rsidP="00B22072">
            <w:pPr>
              <w:pStyle w:val="Titre3"/>
            </w:pPr>
          </w:p>
          <w:p w14:paraId="2D754F80" w14:textId="77777777" w:rsidR="004C4ED5" w:rsidRDefault="004C4ED5" w:rsidP="00B22072">
            <w:pPr>
              <w:pStyle w:val="Titre3"/>
            </w:pPr>
          </w:p>
          <w:p w14:paraId="77E23962" w14:textId="7680276C" w:rsidR="00A168C9" w:rsidRPr="00C166B5" w:rsidRDefault="00A168C9" w:rsidP="00B22072">
            <w:pPr>
              <w:pStyle w:val="Titre3"/>
            </w:pPr>
            <w:r w:rsidRPr="00C166B5">
              <w:t>formations</w:t>
            </w:r>
          </w:p>
          <w:p w14:paraId="184E596B" w14:textId="77777777" w:rsidR="00A168C9" w:rsidRPr="00225DEF" w:rsidRDefault="00A168C9" w:rsidP="00B22072">
            <w:pPr>
              <w:pStyle w:val="Titre4"/>
            </w:pPr>
            <w:r w:rsidRPr="00225DEF">
              <w:t xml:space="preserve">école ingénieur </w:t>
            </w:r>
            <w:r w:rsidRPr="00225DEF">
              <w:rPr>
                <w:lang w:bidi="fr-FR"/>
              </w:rPr>
              <w:t xml:space="preserve">• 2016-2019 • polytech </w:t>
            </w:r>
            <w:r w:rsidRPr="00225DEF">
              <w:t>sophia</w:t>
            </w:r>
          </w:p>
          <w:p w14:paraId="10C91F49" w14:textId="1ADF73DD" w:rsidR="00A168C9" w:rsidRPr="00C166B5" w:rsidRDefault="00A168C9" w:rsidP="00B22072">
            <w:r>
              <w:rPr>
                <w:rFonts w:ascii="Rockwell" w:eastAsia="Rockwell" w:hAnsi="Rockwell" w:cs="Rockwell"/>
                <w:szCs w:val="18"/>
              </w:rPr>
              <w:t>En troisième année d’</w:t>
            </w:r>
            <w:r w:rsidRPr="00C166B5">
              <w:rPr>
                <w:rFonts w:ascii="Rockwell" w:eastAsia="Rockwell" w:hAnsi="Rockwell" w:cs="Rockwell"/>
                <w:szCs w:val="18"/>
              </w:rPr>
              <w:t>école d’ingénieur é</w:t>
            </w:r>
            <w:r>
              <w:rPr>
                <w:rFonts w:ascii="Rockwell" w:eastAsia="Rockwell" w:hAnsi="Rockwell" w:cs="Rockwell"/>
                <w:szCs w:val="18"/>
              </w:rPr>
              <w:t>lectronique</w:t>
            </w:r>
          </w:p>
          <w:p w14:paraId="0EC1FCF4" w14:textId="6176AEB7" w:rsidR="00A168C9" w:rsidRPr="00C166B5" w:rsidRDefault="00A168C9" w:rsidP="00B22072">
            <w:pPr>
              <w:pStyle w:val="Titre4"/>
            </w:pPr>
            <w:r w:rsidRPr="00C166B5">
              <w:t>bac</w:t>
            </w:r>
            <w:r w:rsidR="00D22126">
              <w:t xml:space="preserve"> </w:t>
            </w:r>
            <w:r w:rsidRPr="00C166B5">
              <w:rPr>
                <w:lang w:bidi="fr-FR"/>
              </w:rPr>
              <w:t xml:space="preserve">• 2016 • </w:t>
            </w:r>
            <w:r w:rsidRPr="00C166B5">
              <w:t>jules ferry</w:t>
            </w:r>
          </w:p>
          <w:p w14:paraId="4311D06B" w14:textId="5BA9C460" w:rsidR="00A168C9" w:rsidRPr="00C166B5" w:rsidRDefault="00A168C9" w:rsidP="00B22072">
            <w:r w:rsidRPr="00C166B5">
              <w:rPr>
                <w:rFonts w:ascii="Rockwell" w:eastAsia="Rockwell" w:hAnsi="Rockwell" w:cs="Rockwell"/>
                <w:szCs w:val="18"/>
              </w:rPr>
              <w:t>Bac Série S SI (science de l’ingénieur) option ISN (informatique et science du numérique) avec Mention Très Bien</w:t>
            </w:r>
          </w:p>
          <w:p w14:paraId="1D75600E" w14:textId="77777777" w:rsidR="00A168C9" w:rsidRPr="00225DEF" w:rsidRDefault="00A168C9" w:rsidP="00B22072">
            <w:pPr>
              <w:pStyle w:val="Titre4"/>
              <w:rPr>
                <w:lang w:bidi="fr-FR"/>
              </w:rPr>
            </w:pPr>
            <w:r w:rsidRPr="00225DEF">
              <w:t>bafa</w:t>
            </w:r>
            <w:r w:rsidRPr="00225DEF">
              <w:rPr>
                <w:lang w:bidi="fr-FR"/>
              </w:rPr>
              <w:t xml:space="preserve"> • </w:t>
            </w:r>
            <w:r w:rsidRPr="00225DEF">
              <w:t>2015</w:t>
            </w:r>
            <w:r w:rsidRPr="00225DEF">
              <w:rPr>
                <w:lang w:bidi="fr-FR"/>
              </w:rPr>
              <w:t xml:space="preserve"> </w:t>
            </w:r>
          </w:p>
          <w:p w14:paraId="3AF2C1FE" w14:textId="74A0E623" w:rsidR="00A168C9" w:rsidRPr="00225DEF" w:rsidRDefault="00A168C9" w:rsidP="00B22072">
            <w:pPr>
              <w:spacing w:line="240" w:lineRule="auto"/>
            </w:pPr>
            <w:r w:rsidRPr="009B71B1">
              <w:t>Dipl</w:t>
            </w:r>
            <w:r>
              <w:t>ô</w:t>
            </w:r>
            <w:r w:rsidRPr="009B71B1">
              <w:t xml:space="preserve">mé BAFA (cursus complet) spécialité surveillant baignade </w:t>
            </w:r>
          </w:p>
          <w:p w14:paraId="0E08FD00" w14:textId="77777777" w:rsidR="00A168C9" w:rsidRPr="00225DEF" w:rsidRDefault="00A168C9" w:rsidP="00B22072">
            <w:pPr>
              <w:pStyle w:val="Titre4"/>
              <w:rPr>
                <w:lang w:bidi="fr-FR"/>
              </w:rPr>
            </w:pPr>
            <w:r w:rsidRPr="00225DEF">
              <w:t>psc1</w:t>
            </w:r>
            <w:r w:rsidRPr="00225DEF">
              <w:rPr>
                <w:lang w:bidi="fr-FR"/>
              </w:rPr>
              <w:t xml:space="preserve"> • </w:t>
            </w:r>
            <w:r w:rsidRPr="00225DEF">
              <w:t>2015</w:t>
            </w:r>
            <w:r w:rsidRPr="00225DEF">
              <w:rPr>
                <w:lang w:bidi="fr-FR"/>
              </w:rPr>
              <w:t xml:space="preserve"> </w:t>
            </w:r>
          </w:p>
          <w:p w14:paraId="09DEA6AB" w14:textId="77777777" w:rsidR="00A168C9" w:rsidRPr="009B71B1" w:rsidRDefault="00A168C9" w:rsidP="00B22072">
            <w:pPr>
              <w:spacing w:line="240" w:lineRule="auto"/>
            </w:pPr>
            <w:r w:rsidRPr="009B71B1">
              <w:t>Diplôme de secourisme</w:t>
            </w:r>
          </w:p>
          <w:p w14:paraId="3DACB468" w14:textId="2553F8F7" w:rsidR="00A168C9" w:rsidRPr="009B71B1" w:rsidRDefault="00A168C9" w:rsidP="00B22072">
            <w:pPr>
              <w:pStyle w:val="Titre4"/>
            </w:pPr>
            <w:r w:rsidRPr="009B71B1">
              <w:t xml:space="preserve">BBP </w:t>
            </w:r>
            <w:r w:rsidR="00D22126">
              <w:t>et</w:t>
            </w:r>
            <w:r w:rsidRPr="009B71B1">
              <w:t xml:space="preserve"> bia</w:t>
            </w:r>
            <w:r w:rsidRPr="009B71B1">
              <w:rPr>
                <w:lang w:bidi="fr-FR"/>
              </w:rPr>
              <w:t xml:space="preserve"> • </w:t>
            </w:r>
            <w:r w:rsidRPr="009B71B1">
              <w:t>2014</w:t>
            </w:r>
            <w:r w:rsidRPr="009B71B1">
              <w:rPr>
                <w:lang w:bidi="fr-FR"/>
              </w:rPr>
              <w:t xml:space="preserve"> • </w:t>
            </w:r>
            <w:r w:rsidRPr="009B71B1">
              <w:t>aerodrome fayence</w:t>
            </w:r>
          </w:p>
          <w:p w14:paraId="113D4DE6" w14:textId="7C355813" w:rsidR="00A168C9" w:rsidRDefault="00A168C9" w:rsidP="00B22072">
            <w:pPr>
              <w:spacing w:line="240" w:lineRule="auto"/>
            </w:pPr>
            <w:r w:rsidRPr="009B71B1">
              <w:t>Obtention du BBP (Brevet de Pilote Planeur)</w:t>
            </w:r>
            <w:r>
              <w:t xml:space="preserve"> et </w:t>
            </w:r>
            <w:r w:rsidRPr="007E7FC0">
              <w:t xml:space="preserve">Brevet d’Initiation Aéronautique </w:t>
            </w:r>
            <w:r w:rsidR="00F7685D">
              <w:t>M</w:t>
            </w:r>
            <w:r w:rsidRPr="007E7FC0">
              <w:t xml:space="preserve">ention </w:t>
            </w:r>
            <w:r w:rsidR="00F7685D">
              <w:t>T</w:t>
            </w:r>
            <w:r w:rsidRPr="007E7FC0">
              <w:t xml:space="preserve">rès </w:t>
            </w:r>
            <w:r w:rsidR="00F7685D">
              <w:t>B</w:t>
            </w:r>
            <w:r w:rsidRPr="007E7FC0">
              <w:t>ien</w:t>
            </w:r>
          </w:p>
          <w:p w14:paraId="61B70617" w14:textId="304BBA3F" w:rsidR="002C2CDD" w:rsidRPr="004A30BA" w:rsidRDefault="004A30BA" w:rsidP="00B22072">
            <w:pPr>
              <w:pStyle w:val="Titre3"/>
            </w:pPr>
            <w:r w:rsidRPr="004A30BA">
              <w:t>expériences professionnelles</w:t>
            </w:r>
          </w:p>
          <w:p w14:paraId="7AB83414" w14:textId="13BBEC80" w:rsidR="004C4ED5" w:rsidRPr="00EB34F6" w:rsidRDefault="00EB34F6" w:rsidP="00B22072">
            <w:pPr>
              <w:pStyle w:val="Titre4"/>
              <w:rPr>
                <w:lang w:val="en-US" w:bidi="fr-FR"/>
              </w:rPr>
            </w:pPr>
            <w:r w:rsidRPr="00EB34F6">
              <w:rPr>
                <w:lang w:val="en-US"/>
              </w:rPr>
              <w:t>Stagiaire</w:t>
            </w:r>
            <w:r w:rsidR="004C4ED5" w:rsidRPr="00EB34F6">
              <w:rPr>
                <w:lang w:val="en-US"/>
              </w:rPr>
              <w:t xml:space="preserve"> </w:t>
            </w:r>
            <w:r w:rsidR="004C4ED5" w:rsidRPr="00EB34F6">
              <w:rPr>
                <w:lang w:val="en-US" w:bidi="fr-FR"/>
              </w:rPr>
              <w:t xml:space="preserve">• </w:t>
            </w:r>
            <w:r w:rsidRPr="00EB34F6">
              <w:rPr>
                <w:lang w:val="en-US" w:bidi="fr-FR"/>
              </w:rPr>
              <w:t>Odyssee systemes</w:t>
            </w:r>
            <w:r w:rsidR="004C4ED5" w:rsidRPr="00EB34F6">
              <w:rPr>
                <w:lang w:val="en-US" w:bidi="fr-FR"/>
              </w:rPr>
              <w:t xml:space="preserve"> • </w:t>
            </w:r>
            <w:r w:rsidRPr="00EB34F6">
              <w:rPr>
                <w:lang w:val="en-US" w:bidi="fr-FR"/>
              </w:rPr>
              <w:t>07</w:t>
            </w:r>
            <w:r w:rsidR="004C4ED5" w:rsidRPr="00EB34F6">
              <w:rPr>
                <w:lang w:val="en-US" w:bidi="fr-FR"/>
              </w:rPr>
              <w:t>/201</w:t>
            </w:r>
            <w:r w:rsidRPr="00EB34F6">
              <w:rPr>
                <w:lang w:val="en-US" w:bidi="fr-FR"/>
              </w:rPr>
              <w:t>9</w:t>
            </w:r>
            <w:r w:rsidR="004C4ED5" w:rsidRPr="00EB34F6">
              <w:rPr>
                <w:lang w:val="en-US" w:bidi="fr-FR"/>
              </w:rPr>
              <w:t xml:space="preserve"> – 0</w:t>
            </w:r>
            <w:r w:rsidRPr="00EB34F6">
              <w:rPr>
                <w:lang w:val="en-US" w:bidi="fr-FR"/>
              </w:rPr>
              <w:t>8</w:t>
            </w:r>
            <w:r w:rsidR="004C4ED5" w:rsidRPr="00EB34F6">
              <w:rPr>
                <w:lang w:val="en-US" w:bidi="fr-FR"/>
              </w:rPr>
              <w:t>/2019</w:t>
            </w:r>
          </w:p>
          <w:p w14:paraId="73E46EE3" w14:textId="2AA13188" w:rsidR="004C4ED5" w:rsidRPr="00B23A6C" w:rsidRDefault="00B23A6C" w:rsidP="00B22072">
            <w:r w:rsidRPr="00B23A6C">
              <w:t>Réalisat</w:t>
            </w:r>
            <w:r>
              <w:t>ion complète d’une carte de test électronique,</w:t>
            </w:r>
            <w:r w:rsidR="00F50E1F">
              <w:t xml:space="preserve"> avec </w:t>
            </w:r>
            <w:r w:rsidR="0008597A">
              <w:t>entre autre</w:t>
            </w:r>
            <w:r w:rsidR="00F50E1F">
              <w:t xml:space="preserve"> le design</w:t>
            </w:r>
            <w:r>
              <w:t xml:space="preserve"> </w:t>
            </w:r>
            <w:r w:rsidR="004F1D87">
              <w:t>du schéma</w:t>
            </w:r>
            <w:r>
              <w:t xml:space="preserve"> </w:t>
            </w:r>
            <w:r w:rsidR="00F50E1F">
              <w:t>et du</w:t>
            </w:r>
            <w:r>
              <w:t xml:space="preserve"> logiciel embarqué</w:t>
            </w:r>
            <w:bookmarkStart w:id="0" w:name="_GoBack"/>
            <w:bookmarkEnd w:id="0"/>
            <w:r>
              <w:t xml:space="preserve"> (Mouans Sartoux, 06 France)</w:t>
            </w:r>
          </w:p>
          <w:p w14:paraId="6369802E" w14:textId="6651D19F" w:rsidR="009311E4" w:rsidRPr="00B23A6C" w:rsidRDefault="004A30BA" w:rsidP="00B22072">
            <w:pPr>
              <w:pStyle w:val="Titre4"/>
              <w:rPr>
                <w:lang w:bidi="fr-FR"/>
              </w:rPr>
            </w:pPr>
            <w:r w:rsidRPr="00B23A6C">
              <w:t>employé polyvalent</w:t>
            </w:r>
            <w:r w:rsidR="00A02AD6" w:rsidRPr="00B23A6C">
              <w:t xml:space="preserve"> </w:t>
            </w:r>
            <w:r w:rsidR="00A02AD6" w:rsidRPr="00B23A6C">
              <w:rPr>
                <w:lang w:bidi="fr-FR"/>
              </w:rPr>
              <w:t>•</w:t>
            </w:r>
            <w:r w:rsidR="003B0441" w:rsidRPr="00B23A6C">
              <w:rPr>
                <w:lang w:bidi="fr-FR"/>
              </w:rPr>
              <w:t xml:space="preserve"> </w:t>
            </w:r>
            <w:r w:rsidR="00083E3C" w:rsidRPr="00B23A6C">
              <w:rPr>
                <w:lang w:bidi="fr-FR"/>
              </w:rPr>
              <w:t>fun city • 0</w:t>
            </w:r>
            <w:r w:rsidR="00E64ADF" w:rsidRPr="00B23A6C">
              <w:rPr>
                <w:lang w:bidi="fr-FR"/>
              </w:rPr>
              <w:t>9</w:t>
            </w:r>
            <w:r w:rsidR="00083E3C" w:rsidRPr="00B23A6C">
              <w:rPr>
                <w:lang w:bidi="fr-FR"/>
              </w:rPr>
              <w:t>/2018 –</w:t>
            </w:r>
            <w:r w:rsidR="00E64ADF" w:rsidRPr="00B23A6C">
              <w:rPr>
                <w:lang w:bidi="fr-FR"/>
              </w:rPr>
              <w:t xml:space="preserve"> 06/2019</w:t>
            </w:r>
          </w:p>
          <w:p w14:paraId="11F0BA9E" w14:textId="0755E8FA" w:rsidR="001811A8" w:rsidRDefault="004F3864" w:rsidP="00B22072">
            <w:r w:rsidRPr="004F3864">
              <w:t>Réceptionniste</w:t>
            </w:r>
            <w:r w:rsidR="002B37C7" w:rsidRPr="004F3864">
              <w:t>,</w:t>
            </w:r>
            <w:r w:rsidR="001A710B">
              <w:t xml:space="preserve"> barman,</w:t>
            </w:r>
            <w:r w:rsidR="002B37C7" w:rsidRPr="004F3864">
              <w:t xml:space="preserve"> </w:t>
            </w:r>
            <w:r w:rsidRPr="004F3864">
              <w:t>r</w:t>
            </w:r>
            <w:r w:rsidR="0098431E">
              <w:t>e</w:t>
            </w:r>
            <w:r w:rsidRPr="004F3864">
              <w:t xml:space="preserve">sponsable </w:t>
            </w:r>
            <w:r w:rsidR="00E64ADF">
              <w:t>d’évènements</w:t>
            </w:r>
            <w:r w:rsidRPr="004F3864">
              <w:t xml:space="preserve"> et service de n</w:t>
            </w:r>
            <w:r w:rsidR="00411880">
              <w:t>e</w:t>
            </w:r>
            <w:r w:rsidRPr="004F3864">
              <w:t>t</w:t>
            </w:r>
            <w:r w:rsidR="00411880">
              <w:t>t</w:t>
            </w:r>
            <w:r w:rsidRPr="004F3864">
              <w:t xml:space="preserve">oyage </w:t>
            </w:r>
            <w:r>
              <w:t>dans un parc d’attraction pour enfants</w:t>
            </w:r>
          </w:p>
          <w:p w14:paraId="28E64D7C" w14:textId="4AA76D90" w:rsidR="00083E3C" w:rsidRPr="004A30BA" w:rsidRDefault="004F3864" w:rsidP="00B22072">
            <w:r w:rsidRPr="004F3864">
              <w:t>Tou</w:t>
            </w:r>
            <w:r w:rsidR="001811A8">
              <w:t>tes</w:t>
            </w:r>
            <w:r w:rsidRPr="004F3864">
              <w:t xml:space="preserve"> les </w:t>
            </w:r>
            <w:r w:rsidR="001811A8">
              <w:t>semaines</w:t>
            </w:r>
            <w:r w:rsidRPr="004F3864">
              <w:t xml:space="preserve"> en même temps que mes études</w:t>
            </w:r>
            <w:r w:rsidR="00996680" w:rsidRPr="004F3864">
              <w:t xml:space="preserve"> </w:t>
            </w:r>
            <w:r w:rsidR="00996680" w:rsidRPr="004A30BA">
              <w:t>(</w:t>
            </w:r>
            <w:r w:rsidR="007B7851" w:rsidRPr="004A30BA">
              <w:t>Cannes, 06, France</w:t>
            </w:r>
            <w:r w:rsidR="00384D8A" w:rsidRPr="004A30BA">
              <w:t>)</w:t>
            </w:r>
          </w:p>
          <w:p w14:paraId="7687BED2" w14:textId="4B4DBAC5" w:rsidR="002C2CDD" w:rsidRPr="004A30BA" w:rsidRDefault="5507BA91" w:rsidP="00B22072">
            <w:pPr>
              <w:pStyle w:val="Titre4"/>
            </w:pPr>
            <w:r w:rsidRPr="004A30BA">
              <w:t>Course en cours</w:t>
            </w:r>
            <w:r w:rsidRPr="004A30BA">
              <w:rPr>
                <w:lang w:bidi="fr-FR"/>
              </w:rPr>
              <w:t xml:space="preserve"> • </w:t>
            </w:r>
            <w:r w:rsidRPr="004A30BA">
              <w:t>dacia</w:t>
            </w:r>
            <w:r w:rsidRPr="004A30BA">
              <w:rPr>
                <w:lang w:bidi="fr-FR"/>
              </w:rPr>
              <w:t xml:space="preserve"> • </w:t>
            </w:r>
            <w:r w:rsidRPr="004A30BA">
              <w:t>01/2017</w:t>
            </w:r>
            <w:r w:rsidRPr="004A30BA">
              <w:rPr>
                <w:lang w:bidi="fr-FR"/>
              </w:rPr>
              <w:t xml:space="preserve"> – </w:t>
            </w:r>
            <w:r w:rsidRPr="004A30BA">
              <w:t>06 /2017</w:t>
            </w:r>
          </w:p>
          <w:p w14:paraId="48DF69E5" w14:textId="3DEE593F" w:rsidR="00F05890" w:rsidRDefault="00411880" w:rsidP="00B22072">
            <w:r w:rsidRPr="00225DEF">
              <w:t>Course de modèles réduit</w:t>
            </w:r>
            <w:r w:rsidR="00F05890">
              <w:t>s</w:t>
            </w:r>
          </w:p>
          <w:p w14:paraId="5CFBA6E4" w14:textId="25304BFA" w:rsidR="002C2CDD" w:rsidRPr="00225DEF" w:rsidRDefault="00411880" w:rsidP="00B22072">
            <w:r w:rsidRPr="00411880">
              <w:t>En charge de la conception, design et développement de la voiture</w:t>
            </w:r>
            <w:r w:rsidR="00EB5340" w:rsidRPr="00411880">
              <w:t xml:space="preserve"> </w:t>
            </w:r>
            <w:r w:rsidR="00EB5340" w:rsidRPr="00225DEF">
              <w:t>(Paris, France)</w:t>
            </w:r>
          </w:p>
          <w:p w14:paraId="7B36512C" w14:textId="110DDC45" w:rsidR="002C2CDD" w:rsidRPr="00411880" w:rsidRDefault="00411880" w:rsidP="00B22072">
            <w:pPr>
              <w:pStyle w:val="Titre4"/>
              <w:rPr>
                <w:lang w:bidi="fr-FR"/>
              </w:rPr>
            </w:pPr>
            <w:r w:rsidRPr="00411880">
              <w:rPr>
                <w:lang w:bidi="fr-FR"/>
              </w:rPr>
              <w:t>Animateur</w:t>
            </w:r>
            <w:r w:rsidR="003B0441">
              <w:rPr>
                <w:lang w:bidi="fr-FR"/>
              </w:rPr>
              <w:t xml:space="preserve"> </w:t>
            </w:r>
            <w:r w:rsidR="5507BA91" w:rsidRPr="00411880">
              <w:rPr>
                <w:lang w:bidi="fr-FR"/>
              </w:rPr>
              <w:t xml:space="preserve">• </w:t>
            </w:r>
            <w:r w:rsidR="5507BA91" w:rsidRPr="00411880">
              <w:t>f.o.l</w:t>
            </w:r>
            <w:r w:rsidR="5507BA91" w:rsidRPr="00411880">
              <w:rPr>
                <w:lang w:bidi="fr-FR"/>
              </w:rPr>
              <w:t xml:space="preserve"> • 07/2017 – 08/2017 • 07/2018 – 08/2018 </w:t>
            </w:r>
          </w:p>
          <w:p w14:paraId="45DB4618" w14:textId="5147EE2F" w:rsidR="00C92A83" w:rsidRPr="00411880" w:rsidRDefault="00411880" w:rsidP="00B22072">
            <w:r w:rsidRPr="00411880">
              <w:t>Animateur surveillant baignade pour enfants de 5 à 17 ans, Ile de Port-Cros</w:t>
            </w:r>
            <w:r w:rsidR="5507BA91" w:rsidRPr="00411880">
              <w:t>, Hyères (83</w:t>
            </w:r>
            <w:r w:rsidR="00EB5340" w:rsidRPr="00411880">
              <w:t>, France</w:t>
            </w:r>
            <w:r w:rsidR="5507BA91" w:rsidRPr="00411880">
              <w:t>)</w:t>
            </w:r>
          </w:p>
          <w:p w14:paraId="3E8D7A1A" w14:textId="10205B85" w:rsidR="00C92A83" w:rsidRPr="00411880" w:rsidRDefault="00411880" w:rsidP="00B22072">
            <w:pPr>
              <w:pStyle w:val="Titre4"/>
            </w:pPr>
            <w:r w:rsidRPr="00411880">
              <w:t>livreur</w:t>
            </w:r>
            <w:r w:rsidR="003B0441">
              <w:t xml:space="preserve"> </w:t>
            </w:r>
            <w:r w:rsidR="5507BA91" w:rsidRPr="00411880">
              <w:rPr>
                <w:lang w:bidi="fr-FR"/>
              </w:rPr>
              <w:t xml:space="preserve">• </w:t>
            </w:r>
            <w:r w:rsidR="5507BA91" w:rsidRPr="00411880">
              <w:t xml:space="preserve">dimi’s pizza • 07/2017 </w:t>
            </w:r>
          </w:p>
          <w:p w14:paraId="240BDE80" w14:textId="1C49AB93" w:rsidR="00A22967" w:rsidRPr="00411880" w:rsidRDefault="00411880" w:rsidP="00B22072">
            <w:pPr>
              <w:spacing w:after="120" w:line="240" w:lineRule="auto"/>
            </w:pPr>
            <w:r w:rsidRPr="00411880">
              <w:t xml:space="preserve">Livreur et réceptionniste </w:t>
            </w:r>
            <w:r>
              <w:t>en pizzeria</w:t>
            </w:r>
            <w:r w:rsidRPr="00411880">
              <w:t xml:space="preserve">, </w:t>
            </w:r>
            <w:r w:rsidR="5507BA91" w:rsidRPr="00411880">
              <w:t>Montauroux (83</w:t>
            </w:r>
            <w:r w:rsidR="00EB5340" w:rsidRPr="00411880">
              <w:t>, France</w:t>
            </w:r>
            <w:r w:rsidR="5507BA91" w:rsidRPr="00411880">
              <w:t>)</w:t>
            </w:r>
          </w:p>
          <w:p w14:paraId="230FB988" w14:textId="5BC7F498" w:rsidR="00A22967" w:rsidRPr="00411880" w:rsidRDefault="5507BA91" w:rsidP="00B22072">
            <w:pPr>
              <w:pStyle w:val="Titre4"/>
            </w:pPr>
            <w:r w:rsidRPr="00411880">
              <w:t>A</w:t>
            </w:r>
            <w:r w:rsidR="00411880" w:rsidRPr="00411880">
              <w:t>nimateur</w:t>
            </w:r>
            <w:r w:rsidR="003B0441">
              <w:t xml:space="preserve"> </w:t>
            </w:r>
            <w:r w:rsidRPr="00411880">
              <w:t>• odel var• 07/2016 – 08/2016</w:t>
            </w:r>
          </w:p>
          <w:p w14:paraId="2AE7D98B" w14:textId="0CFB0C06" w:rsidR="00761BDB" w:rsidRPr="009B71B1" w:rsidRDefault="00411880" w:rsidP="00B22072">
            <w:pPr>
              <w:spacing w:after="120" w:line="240" w:lineRule="auto"/>
            </w:pPr>
            <w:r w:rsidRPr="00411880">
              <w:t xml:space="preserve">Animateur surveillant baignade pour enfants de 3 à 12 ans, ALSH de </w:t>
            </w:r>
            <w:r w:rsidR="00191D62">
              <w:t>S</w:t>
            </w:r>
            <w:r w:rsidRPr="00411880">
              <w:t>t Maxime</w:t>
            </w:r>
            <w:r w:rsidR="5507BA91" w:rsidRPr="00411880">
              <w:t>, St Maxime (83</w:t>
            </w:r>
            <w:r w:rsidR="00EB5340" w:rsidRPr="00411880">
              <w:t>, France</w:t>
            </w:r>
            <w:r w:rsidR="5507BA91" w:rsidRPr="00411880">
              <w:t>)</w:t>
            </w:r>
          </w:p>
          <w:p w14:paraId="3B5F95A8" w14:textId="023A96DD" w:rsidR="002C2CDD" w:rsidRPr="003661D9" w:rsidRDefault="5507BA91" w:rsidP="00B22072">
            <w:pPr>
              <w:pStyle w:val="Titre3"/>
            </w:pPr>
            <w:r w:rsidRPr="009B71B1">
              <w:t xml:space="preserve"> </w:t>
            </w:r>
            <w:r w:rsidR="000A4934" w:rsidRPr="003661D9">
              <w:t>hobbies</w:t>
            </w:r>
          </w:p>
          <w:p w14:paraId="6238329A" w14:textId="0906C4A0" w:rsidR="00741125" w:rsidRPr="003661D9" w:rsidRDefault="00225DEF" w:rsidP="00B22072">
            <w:r>
              <w:t>V</w:t>
            </w:r>
            <w:r w:rsidR="003661D9" w:rsidRPr="003661D9">
              <w:t xml:space="preserve">ol à voile – travaux manuels </w:t>
            </w:r>
            <w:r>
              <w:t>–</w:t>
            </w:r>
            <w:r w:rsidR="003661D9" w:rsidRPr="003661D9">
              <w:t xml:space="preserve"> bricolage</w:t>
            </w:r>
            <w:r>
              <w:t xml:space="preserve"> </w:t>
            </w:r>
            <w:r w:rsidR="003661D9" w:rsidRPr="003661D9">
              <w:t xml:space="preserve">– modélisme – lecture – </w:t>
            </w:r>
            <w:r>
              <w:t>B</w:t>
            </w:r>
            <w:r w:rsidR="003661D9" w:rsidRPr="003661D9">
              <w:t>asket</w:t>
            </w:r>
            <w:r w:rsidR="000D5728">
              <w:t xml:space="preserve"> </w:t>
            </w:r>
            <w:r w:rsidR="003661D9" w:rsidRPr="003661D9">
              <w:t>– ski</w:t>
            </w:r>
            <w:r w:rsidR="000D5728">
              <w:t xml:space="preserve"> </w:t>
            </w:r>
            <w:r w:rsidR="00FE3C95" w:rsidRPr="003661D9">
              <w:t xml:space="preserve">– </w:t>
            </w:r>
            <w:r w:rsidR="00FE3C95">
              <w:t>plongée</w:t>
            </w:r>
            <w:r w:rsidR="006C48A9">
              <w:t xml:space="preserve"> sous-marine</w:t>
            </w:r>
          </w:p>
        </w:tc>
      </w:tr>
    </w:tbl>
    <w:p w14:paraId="5C9BD1DE" w14:textId="51B515D2" w:rsidR="00EC792B" w:rsidRPr="003661D9" w:rsidRDefault="004C4ED5" w:rsidP="5507BA91">
      <w:pPr>
        <w:pStyle w:val="Sansinterlign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147758" wp14:editId="5C79BC1C">
                <wp:simplePos x="0" y="0"/>
                <wp:positionH relativeFrom="margin">
                  <wp:posOffset>3386455</wp:posOffset>
                </wp:positionH>
                <wp:positionV relativeFrom="paragraph">
                  <wp:posOffset>247650</wp:posOffset>
                </wp:positionV>
                <wp:extent cx="291465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48EA8" w14:textId="49AAF7CC" w:rsidR="004C4ED5" w:rsidRPr="004A30BA" w:rsidRDefault="00CC6AD2" w:rsidP="004C4ED5">
                            <w:pPr>
                              <w:pStyle w:val="Titre1"/>
                              <w:jc w:val="left"/>
                              <w:rPr>
                                <w:lang w:bidi="fr-FR"/>
                              </w:rPr>
                            </w:pPr>
                            <w:sdt>
                              <w:sdtPr>
                                <w:rPr>
                                  <w:lang w:bidi="fr-FR"/>
                                </w:rPr>
                                <w:alias w:val="Entrez votre nom :"/>
                                <w:tag w:val="Entrez votre nom :"/>
                                <w:id w:val="1334489668"/>
                                <w:placeholder>
                                  <w:docPart w:val="3DFD01A2AD11467CBA1B8E1CDABCAAF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4C4ED5">
                                  <w:rPr>
                                    <w:lang w:bidi="fr-FR"/>
                                  </w:rPr>
                                  <w:t>romain cocogne</w:t>
                                </w:r>
                              </w:sdtContent>
                            </w:sdt>
                          </w:p>
                          <w:p w14:paraId="27CB70F0" w14:textId="52C64283" w:rsidR="004C4ED5" w:rsidRPr="004C4ED5" w:rsidRDefault="00CC6AD2" w:rsidP="004C4ED5">
                            <w:pPr>
                              <w:rPr>
                                <w:b/>
                                <w:caps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</w:rPr>
                                <w:alias w:val="Entrez un profession ou un secteur d’activité :"/>
                                <w:tag w:val="Entrez un profession ou un secteur d’activité :"/>
                                <w:id w:val="-83681269"/>
                                <w:placeholder>
                                  <w:docPart w:val="227F107B792148CC961677D022C45EE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F0692">
                                  <w:rPr>
                                    <w:b/>
                                    <w:caps/>
                                  </w:rPr>
                                  <w:t>etudiant ingénieur</w:t>
                                </w:r>
                              </w:sdtContent>
                            </w:sdt>
                            <w:r w:rsidR="004C4ED5" w:rsidRPr="004C4ED5">
                              <w:rPr>
                                <w:b/>
                                <w:caps/>
                                <w:lang w:bidi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</w:rPr>
                                <w:alias w:val="Lien vers d’autres propriétés en ligne :"/>
                                <w:tag w:val="Lien vers d’autres propriétés en ligne :"/>
                                <w:id w:val="1480037238"/>
                                <w:placeholder>
                                  <w:docPart w:val="1C080F3E64954EF7A394B96CEF798A9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4C4ED5" w:rsidRPr="004C4ED5">
                                  <w:rPr>
                                    <w:b/>
                                    <w:caps/>
                                  </w:rPr>
                                  <w:t>21 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477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266.65pt;margin-top:19.5pt;width:22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" stroked="f">
                <v:textbox style="mso-fit-shape-to-text:t">
                  <w:txbxContent>
                    <w:p w14:paraId="3CC48EA8" w14:textId="49AAF7CC" w:rsidR="004C4ED5" w:rsidRPr="004A30BA" w:rsidRDefault="00CC6AD2" w:rsidP="004C4ED5">
                      <w:pPr>
                        <w:pStyle w:val="Titre1"/>
                        <w:jc w:val="left"/>
                        <w:rPr>
                          <w:lang w:bidi="fr-FR"/>
                        </w:rPr>
                      </w:pPr>
                      <w:sdt>
                        <w:sdtPr>
                          <w:rPr>
                            <w:lang w:bidi="fr-FR"/>
                          </w:rPr>
                          <w:alias w:val="Entrez votre nom :"/>
                          <w:tag w:val="Entrez votre nom :"/>
                          <w:id w:val="1334489668"/>
                          <w:placeholder>
                            <w:docPart w:val="3DFD01A2AD11467CBA1B8E1CDABCAAF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4C4ED5">
                            <w:rPr>
                              <w:lang w:bidi="fr-FR"/>
                            </w:rPr>
                            <w:t>romain cocogne</w:t>
                          </w:r>
                        </w:sdtContent>
                      </w:sdt>
                    </w:p>
                    <w:p w14:paraId="27CB70F0" w14:textId="52C64283" w:rsidR="004C4ED5" w:rsidRPr="004C4ED5" w:rsidRDefault="00CC6AD2" w:rsidP="004C4ED5">
                      <w:pPr>
                        <w:rPr>
                          <w:b/>
                          <w:caps/>
                        </w:rPr>
                      </w:pPr>
                      <w:sdt>
                        <w:sdtPr>
                          <w:rPr>
                            <w:b/>
                            <w:caps/>
                          </w:rPr>
                          <w:alias w:val="Entrez un profession ou un secteur d’activité :"/>
                          <w:tag w:val="Entrez un profession ou un secteur d’activité :"/>
                          <w:id w:val="-83681269"/>
                          <w:placeholder>
                            <w:docPart w:val="227F107B792148CC961677D022C45EEC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3F0692">
                            <w:rPr>
                              <w:b/>
                              <w:caps/>
                            </w:rPr>
                            <w:t>etudiant ingénieur</w:t>
                          </w:r>
                        </w:sdtContent>
                      </w:sdt>
                      <w:r w:rsidR="004C4ED5" w:rsidRPr="004C4ED5">
                        <w:rPr>
                          <w:b/>
                          <w:caps/>
                          <w:lang w:bidi="fr-FR"/>
                        </w:rPr>
                        <w:t xml:space="preserve"> | </w:t>
                      </w:r>
                      <w:sdt>
                        <w:sdtPr>
                          <w:rPr>
                            <w:b/>
                            <w:caps/>
                          </w:rPr>
                          <w:alias w:val="Lien vers d’autres propriétés en ligne :"/>
                          <w:tag w:val="Lien vers d’autres propriétés en ligne :"/>
                          <w:id w:val="1480037238"/>
                          <w:placeholder>
                            <w:docPart w:val="1C080F3E64954EF7A394B96CEF798A9D"/>
                          </w:placeholder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15:appearance w15:val="hidden"/>
                          <w:text w:multiLine="1"/>
                        </w:sdtPr>
                        <w:sdtEndPr/>
                        <w:sdtContent>
                          <w:r w:rsidR="004C4ED5" w:rsidRPr="004C4ED5">
                            <w:rPr>
                              <w:b/>
                              <w:caps/>
                            </w:rPr>
                            <w:t>21 ans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C792B" w:rsidRPr="003661D9" w:rsidSect="00606CB0">
      <w:headerReference w:type="default" r:id="rId10"/>
      <w:footerReference w:type="default" r:id="rId11"/>
      <w:footerReference w:type="first" r:id="rId12"/>
      <w:pgSz w:w="11906" w:h="16838" w:code="9"/>
      <w:pgMar w:top="0" w:right="864" w:bottom="568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5A176" w14:textId="77777777" w:rsidR="00CC6AD2" w:rsidRDefault="00CC6AD2" w:rsidP="00713050">
      <w:pPr>
        <w:spacing w:line="240" w:lineRule="auto"/>
      </w:pPr>
      <w:r>
        <w:separator/>
      </w:r>
    </w:p>
  </w:endnote>
  <w:endnote w:type="continuationSeparator" w:id="0">
    <w:p w14:paraId="02C52907" w14:textId="77777777" w:rsidR="00CC6AD2" w:rsidRDefault="00CC6AD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545"/>
      <w:gridCol w:w="2545"/>
      <w:gridCol w:w="2544"/>
      <w:gridCol w:w="2544"/>
    </w:tblGrid>
    <w:tr w:rsidR="00C2098A" w14:paraId="3656B9A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FB0818" w14:textId="77777777" w:rsidR="00C2098A" w:rsidRDefault="00CA3DF1" w:rsidP="00684488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0D9A65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q2UDBOCAAA&#10;KjkAAA4AAAAAAAAAAAAAAAAALgIAAGRycy9lMm9Eb2MueG1sUEsBAi0AFAAGAAgAAAAhAGhHG9DY&#10;AAAAAwEAAA8AAAAAAAAAAAAAAAAAqAoAAGRycy9kb3ducmV2LnhtbFBLBQYAAAAABAAEAPMAAACt&#10;CwAAAAA=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8a1fa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9F31CB" w14:textId="77777777"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FA024E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FSMBhO2EgAAIWUAAA4AAAAAAAAAAAAA&#10;AAAALgIAAGRycy9lMm9Eb2MueG1sUEsBAi0AFAAGAAgAAAAhAGhHG9DYAAAAAwEAAA8AAAAAAAAA&#10;AAAAAAAAEBUAAGRycy9kb3ducmV2LnhtbFBLBQYAAAAABAAEAPMAAAAVFg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8a1fa [3204]" strokecolor="#48a1fa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128261" w14:textId="77777777"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8F3ADA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ARPREAAMl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DC&#10;AtARPREAAMldAAAOAAAAAAAAAAAAAAAAAC4CAABkcnMvZTJvRG9jLnhtbFBLAQItABQABgAIAAAA&#10;IQBoRxvQ2AAAAAMBAAAPAAAAAAAAAAAAAAAAAJcTAABkcnMvZG93bnJldi54bWxQSwUGAAAAAAQA&#10;BADzAAAAnB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8a1fa [3204]" strokecolor="#48a1fa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486C05" w14:textId="77777777" w:rsidR="00C2098A" w:rsidRDefault="00C2098A" w:rsidP="00684488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05AD7BE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8a1fa [3204]" strokecolor="#48a1fa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F0C513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-mail :"/>
            <w:tag w:val="E-mail :"/>
            <w:id w:val="309072691"/>
            <w:placeholder>
              <w:docPart w:val="DEEC7DF0AB284074855E7850D67DE90B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5E5880C" w14:textId="058A11BD" w:rsidR="00684488" w:rsidRPr="00CA3DF1" w:rsidRDefault="0088515D" w:rsidP="00811117">
              <w:pPr>
                <w:pStyle w:val="Pieddepage"/>
              </w:pPr>
              <w:r>
                <w:t>romain.cocogne83@gmail.com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Bouton Twitter :"/>
            <w:tag w:val="Bouton Twitter :"/>
            <w:id w:val="-527021830"/>
            <w:placeholder>
              <w:docPart w:val="C8C2E0E997924E57BC75FBB26406D87F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5550D94" w14:textId="77777777" w:rsidR="00684488" w:rsidRPr="00C2098A" w:rsidRDefault="00811117" w:rsidP="00811117">
              <w:pPr>
                <w:pStyle w:val="Pieddepage"/>
              </w:pPr>
              <w:r>
                <w:rPr>
                  <w:lang w:bidi="fr-FR"/>
                </w:rPr>
                <w:t>Bouton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éléphone :"/>
            <w:tag w:val="Téléphone :"/>
            <w:id w:val="-448479953"/>
            <w:placeholder>
              <w:docPart w:val="EF18C95FE99B4783931DF3B1F58F5AD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08DAC79" w14:textId="77777777" w:rsidR="00684488" w:rsidRPr="00C2098A" w:rsidRDefault="000C3CCE" w:rsidP="00811117">
              <w:pPr>
                <w:pStyle w:val="Pieddepage"/>
              </w:pPr>
              <w:r>
                <w:t>06.78.73.24.20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URL LinkedIn :"/>
            <w:tag w:val="URL LinkedIn :"/>
            <w:id w:val="586041568"/>
            <w:placeholder>
              <w:docPart w:val="5D90CECFD38F439EB0230C947302422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A9BB7A1" w14:textId="394F0AA3" w:rsidR="00684488" w:rsidRPr="00C2098A" w:rsidRDefault="00552D36" w:rsidP="00811117">
              <w:pPr>
                <w:pStyle w:val="Pieddepage"/>
              </w:pPr>
              <w:r>
                <w:t>83440 Fayence</w:t>
              </w:r>
            </w:p>
          </w:sdtContent>
        </w:sdt>
      </w:tc>
    </w:tr>
  </w:tbl>
  <w:sdt>
    <w:sdtPr>
      <w:id w:val="106246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4696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e pied de page pour les coordonnées"/>
    </w:tblPr>
    <w:tblGrid>
      <w:gridCol w:w="3828"/>
      <w:gridCol w:w="283"/>
      <w:gridCol w:w="2835"/>
      <w:gridCol w:w="3232"/>
    </w:tblGrid>
    <w:tr w:rsidR="00217980" w14:paraId="4AAC7241" w14:textId="77777777" w:rsidTr="00AD1E8D">
      <w:tc>
        <w:tcPr>
          <w:tcW w:w="38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27B00A" w14:textId="77777777" w:rsidR="00217980" w:rsidRDefault="00217980" w:rsidP="00217980">
          <w:pPr>
            <w:pStyle w:val="Pieddepage"/>
          </w:pPr>
          <w:r w:rsidRPr="00CA3DF1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e 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e 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e libre 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angle isocèle 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35442D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naqL/QAgAACo5AAAOAAAAAAAAAAAA&#10;AAAAAC4CAABkcnMvZTJvRG9jLnhtbFBLAQItABQABgAIAAAAIQBoRxvQ2AAAAAMBAAAPAAAAAAAA&#10;AAAAAAAAAJoKAABkcnMvZG93bnJldi54bWxQSwUGAAAAAAQABADzAAAAnwsAAAAA&#10;">
                    <o:lock v:ext="edit" aspectratio="t"/>
                    <v:oval id="Ovale 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8a1fa [3204]" stroked="f" strokeweight="1pt">
                      <v:stroke joinstyle="miter"/>
                    </v:oval>
                    <v:group id="Groupe 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e libre 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8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061E4C" w14:textId="77777777" w:rsidR="00217980" w:rsidRDefault="00217980" w:rsidP="00217980">
          <w:pPr>
            <w:pStyle w:val="Pieddepage"/>
          </w:pPr>
        </w:p>
      </w:tc>
      <w:tc>
        <w:tcPr>
          <w:tcW w:w="283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EAFD9C" w14:textId="77777777" w:rsidR="00217980" w:rsidRDefault="00217980" w:rsidP="00217980">
          <w:pPr>
            <w:pStyle w:val="Pieddepage"/>
          </w:pPr>
          <w:r w:rsidRPr="00C2098A">
            <w:rPr>
              <w:noProof/>
              <w:lang w:eastAsia="fr-FR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4E89DA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DSnQ6gQBEAAMpdAAAOAAAAAAAAAAAAAAAAAC4CAABkcnMvZTJvRG9jLnhtbFBLAQItABQABgAI&#10;AAAAIQBoRxvQ2AAAAAMBAAAPAAAAAAAAAAAAAAAAAJoTAABkcnMvZG93bnJldi54bWxQSwUGAAAA&#10;AAQABADzAAAAnxQAAAAA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8a1fa [3204]" strokecolor="#48a1fa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23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E7E3F40" w14:textId="77777777" w:rsidR="00217980" w:rsidRDefault="00AD1E8D" w:rsidP="00217980">
          <w:pPr>
            <w:pStyle w:val="Pieddepag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C4E0BE" wp14:editId="07777777">
                    <wp:simplePos x="0" y="0"/>
                    <wp:positionH relativeFrom="column">
                      <wp:posOffset>871855</wp:posOffset>
                    </wp:positionH>
                    <wp:positionV relativeFrom="paragraph">
                      <wp:posOffset>151765</wp:posOffset>
                    </wp:positionV>
                    <wp:extent cx="146172" cy="81643"/>
                    <wp:effectExtent l="0" t="0" r="25400" b="139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172" cy="816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9663C2" id="Rectangle 3" o:spid="_x0000_s1026" style="position:absolute;margin-left:68.65pt;margin-top:11.95pt;width:11.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" fillcolor="black [3200]" strokecolor="black [1600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A2C9DA" wp14:editId="07777777">
                    <wp:simplePos x="0" y="0"/>
                    <wp:positionH relativeFrom="column">
                      <wp:posOffset>840105</wp:posOffset>
                    </wp:positionH>
                    <wp:positionV relativeFrom="paragraph">
                      <wp:posOffset>72502</wp:posOffset>
                    </wp:positionV>
                    <wp:extent cx="200025" cy="76200"/>
                    <wp:effectExtent l="38100" t="19050" r="66675" b="19050"/>
                    <wp:wrapNone/>
                    <wp:docPr id="15" name="Triangle isocè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0025" cy="762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AAF0E9" id="Triangle isocèle 15" o:spid="_x0000_s1026" type="#_x0000_t5" style="position:absolute;margin-left:66.15pt;margin-top:5.7pt;width:15.7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" fillcolor="black [3200]" strokecolor="black [1600]" strokeweight="1pt"/>
                </w:pict>
              </mc:Fallback>
            </mc:AlternateContent>
          </w:r>
          <w:r w:rsidR="000C3CCE">
            <w:rPr>
              <w:noProof/>
            </w:rPr>
            <mc:AlternateContent>
              <mc:Choice Requires="wps">
                <w:drawing>
                  <wp:inline distT="0" distB="0" distL="0" distR="0" wp14:anchorId="1E46CF2F" wp14:editId="07777777">
                    <wp:extent cx="329184" cy="329184"/>
                    <wp:effectExtent l="0" t="0" r="13970" b="13970"/>
                    <wp:docPr id="41" name="Cercle autour du symbole LinkedI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725 w 3451"/>
                                <a:gd name="T1" fmla="*/ 0 h 3451"/>
                                <a:gd name="T2" fmla="*/ 1933 w 3451"/>
                                <a:gd name="T3" fmla="*/ 13 h 3451"/>
                                <a:gd name="T4" fmla="*/ 2134 w 3451"/>
                                <a:gd name="T5" fmla="*/ 49 h 3451"/>
                                <a:gd name="T6" fmla="*/ 2327 w 3451"/>
                                <a:gd name="T7" fmla="*/ 109 h 3451"/>
                                <a:gd name="T8" fmla="*/ 2509 w 3451"/>
                                <a:gd name="T9" fmla="*/ 189 h 3451"/>
                                <a:gd name="T10" fmla="*/ 2679 w 3451"/>
                                <a:gd name="T11" fmla="*/ 288 h 3451"/>
                                <a:gd name="T12" fmla="*/ 2837 w 3451"/>
                                <a:gd name="T13" fmla="*/ 407 h 3451"/>
                                <a:gd name="T14" fmla="*/ 2979 w 3451"/>
                                <a:gd name="T15" fmla="*/ 542 h 3451"/>
                                <a:gd name="T16" fmla="*/ 3105 w 3451"/>
                                <a:gd name="T17" fmla="*/ 691 h 3451"/>
                                <a:gd name="T18" fmla="*/ 3215 w 3451"/>
                                <a:gd name="T19" fmla="*/ 855 h 3451"/>
                                <a:gd name="T20" fmla="*/ 3305 w 3451"/>
                                <a:gd name="T21" fmla="*/ 1032 h 3451"/>
                                <a:gd name="T22" fmla="*/ 3374 w 3451"/>
                                <a:gd name="T23" fmla="*/ 1219 h 3451"/>
                                <a:gd name="T24" fmla="*/ 3422 w 3451"/>
                                <a:gd name="T25" fmla="*/ 1416 h 3451"/>
                                <a:gd name="T26" fmla="*/ 3447 w 3451"/>
                                <a:gd name="T27" fmla="*/ 1620 h 3451"/>
                                <a:gd name="T28" fmla="*/ 3447 w 3451"/>
                                <a:gd name="T29" fmla="*/ 1831 h 3451"/>
                                <a:gd name="T30" fmla="*/ 3422 w 3451"/>
                                <a:gd name="T31" fmla="*/ 2036 h 3451"/>
                                <a:gd name="T32" fmla="*/ 3374 w 3451"/>
                                <a:gd name="T33" fmla="*/ 2233 h 3451"/>
                                <a:gd name="T34" fmla="*/ 3305 w 3451"/>
                                <a:gd name="T35" fmla="*/ 2420 h 3451"/>
                                <a:gd name="T36" fmla="*/ 3215 w 3451"/>
                                <a:gd name="T37" fmla="*/ 2596 h 3451"/>
                                <a:gd name="T38" fmla="*/ 3105 w 3451"/>
                                <a:gd name="T39" fmla="*/ 2761 h 3451"/>
                                <a:gd name="T40" fmla="*/ 2979 w 3451"/>
                                <a:gd name="T41" fmla="*/ 2911 h 3451"/>
                                <a:gd name="T42" fmla="*/ 2837 w 3451"/>
                                <a:gd name="T43" fmla="*/ 3046 h 3451"/>
                                <a:gd name="T44" fmla="*/ 2679 w 3451"/>
                                <a:gd name="T45" fmla="*/ 3163 h 3451"/>
                                <a:gd name="T46" fmla="*/ 2509 w 3451"/>
                                <a:gd name="T47" fmla="*/ 3262 h 3451"/>
                                <a:gd name="T48" fmla="*/ 2327 w 3451"/>
                                <a:gd name="T49" fmla="*/ 3343 h 3451"/>
                                <a:gd name="T50" fmla="*/ 2134 w 3451"/>
                                <a:gd name="T51" fmla="*/ 3402 h 3451"/>
                                <a:gd name="T52" fmla="*/ 1933 w 3451"/>
                                <a:gd name="T53" fmla="*/ 3438 h 3451"/>
                                <a:gd name="T54" fmla="*/ 1725 w 3451"/>
                                <a:gd name="T55" fmla="*/ 3451 h 3451"/>
                                <a:gd name="T56" fmla="*/ 1516 w 3451"/>
                                <a:gd name="T57" fmla="*/ 3438 h 3451"/>
                                <a:gd name="T58" fmla="*/ 1315 w 3451"/>
                                <a:gd name="T59" fmla="*/ 3402 h 3451"/>
                                <a:gd name="T60" fmla="*/ 1123 w 3451"/>
                                <a:gd name="T61" fmla="*/ 3343 h 3451"/>
                                <a:gd name="T62" fmla="*/ 941 w 3451"/>
                                <a:gd name="T63" fmla="*/ 3262 h 3451"/>
                                <a:gd name="T64" fmla="*/ 771 w 3451"/>
                                <a:gd name="T65" fmla="*/ 3163 h 3451"/>
                                <a:gd name="T66" fmla="*/ 614 w 3451"/>
                                <a:gd name="T67" fmla="*/ 3046 h 3451"/>
                                <a:gd name="T68" fmla="*/ 471 w 3451"/>
                                <a:gd name="T69" fmla="*/ 2911 h 3451"/>
                                <a:gd name="T70" fmla="*/ 345 w 3451"/>
                                <a:gd name="T71" fmla="*/ 2761 h 3451"/>
                                <a:gd name="T72" fmla="*/ 236 w 3451"/>
                                <a:gd name="T73" fmla="*/ 2596 h 3451"/>
                                <a:gd name="T74" fmla="*/ 146 w 3451"/>
                                <a:gd name="T75" fmla="*/ 2420 h 3451"/>
                                <a:gd name="T76" fmla="*/ 75 w 3451"/>
                                <a:gd name="T77" fmla="*/ 2233 h 3451"/>
                                <a:gd name="T78" fmla="*/ 28 w 3451"/>
                                <a:gd name="T79" fmla="*/ 2036 h 3451"/>
                                <a:gd name="T80" fmla="*/ 3 w 3451"/>
                                <a:gd name="T81" fmla="*/ 1831 h 3451"/>
                                <a:gd name="T82" fmla="*/ 3 w 3451"/>
                                <a:gd name="T83" fmla="*/ 1620 h 3451"/>
                                <a:gd name="T84" fmla="*/ 28 w 3451"/>
                                <a:gd name="T85" fmla="*/ 1416 h 3451"/>
                                <a:gd name="T86" fmla="*/ 75 w 3451"/>
                                <a:gd name="T87" fmla="*/ 1219 h 3451"/>
                                <a:gd name="T88" fmla="*/ 146 w 3451"/>
                                <a:gd name="T89" fmla="*/ 1032 h 3451"/>
                                <a:gd name="T90" fmla="*/ 236 w 3451"/>
                                <a:gd name="T91" fmla="*/ 855 h 3451"/>
                                <a:gd name="T92" fmla="*/ 345 w 3451"/>
                                <a:gd name="T93" fmla="*/ 691 h 3451"/>
                                <a:gd name="T94" fmla="*/ 471 w 3451"/>
                                <a:gd name="T95" fmla="*/ 542 h 3451"/>
                                <a:gd name="T96" fmla="*/ 614 w 3451"/>
                                <a:gd name="T97" fmla="*/ 407 h 3451"/>
                                <a:gd name="T98" fmla="*/ 771 w 3451"/>
                                <a:gd name="T99" fmla="*/ 288 h 3451"/>
                                <a:gd name="T100" fmla="*/ 941 w 3451"/>
                                <a:gd name="T101" fmla="*/ 189 h 3451"/>
                                <a:gd name="T102" fmla="*/ 1123 w 3451"/>
                                <a:gd name="T103" fmla="*/ 109 h 3451"/>
                                <a:gd name="T104" fmla="*/ 1315 w 3451"/>
                                <a:gd name="T105" fmla="*/ 49 h 3451"/>
                                <a:gd name="T106" fmla="*/ 1516 w 3451"/>
                                <a:gd name="T107" fmla="*/ 13 h 3451"/>
                                <a:gd name="T108" fmla="*/ 1725 w 3451"/>
                                <a:gd name="T109" fmla="*/ 0 h 34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451" h="3451">
                                  <a:moveTo>
                                    <a:pt x="1725" y="0"/>
                                  </a:moveTo>
                                  <a:lnTo>
                                    <a:pt x="1725" y="0"/>
                                  </a:lnTo>
                                  <a:lnTo>
                                    <a:pt x="1831" y="4"/>
                                  </a:lnTo>
                                  <a:lnTo>
                                    <a:pt x="1933" y="13"/>
                                  </a:lnTo>
                                  <a:lnTo>
                                    <a:pt x="2035" y="29"/>
                                  </a:lnTo>
                                  <a:lnTo>
                                    <a:pt x="2134" y="49"/>
                                  </a:lnTo>
                                  <a:lnTo>
                                    <a:pt x="2232" y="77"/>
                                  </a:lnTo>
                                  <a:lnTo>
                                    <a:pt x="2327" y="109"/>
                                  </a:lnTo>
                                  <a:lnTo>
                                    <a:pt x="2419" y="146"/>
                                  </a:lnTo>
                                  <a:lnTo>
                                    <a:pt x="2509" y="189"/>
                                  </a:lnTo>
                                  <a:lnTo>
                                    <a:pt x="2596" y="236"/>
                                  </a:lnTo>
                                  <a:lnTo>
                                    <a:pt x="2679" y="288"/>
                                  </a:lnTo>
                                  <a:lnTo>
                                    <a:pt x="2760" y="345"/>
                                  </a:lnTo>
                                  <a:lnTo>
                                    <a:pt x="2837" y="407"/>
                                  </a:lnTo>
                                  <a:lnTo>
                                    <a:pt x="2909" y="472"/>
                                  </a:lnTo>
                                  <a:lnTo>
                                    <a:pt x="2979" y="542"/>
                                  </a:lnTo>
                                  <a:lnTo>
                                    <a:pt x="3044" y="614"/>
                                  </a:lnTo>
                                  <a:lnTo>
                                    <a:pt x="3105" y="691"/>
                                  </a:lnTo>
                                  <a:lnTo>
                                    <a:pt x="3163" y="772"/>
                                  </a:lnTo>
                                  <a:lnTo>
                                    <a:pt x="3215" y="855"/>
                                  </a:lnTo>
                                  <a:lnTo>
                                    <a:pt x="3262" y="942"/>
                                  </a:lnTo>
                                  <a:lnTo>
                                    <a:pt x="3305" y="1032"/>
                                  </a:lnTo>
                                  <a:lnTo>
                                    <a:pt x="3342" y="1124"/>
                                  </a:lnTo>
                                  <a:lnTo>
                                    <a:pt x="3374" y="1219"/>
                                  </a:lnTo>
                                  <a:lnTo>
                                    <a:pt x="3402" y="1317"/>
                                  </a:lnTo>
                                  <a:lnTo>
                                    <a:pt x="3422" y="1416"/>
                                  </a:lnTo>
                                  <a:lnTo>
                                    <a:pt x="3438" y="1518"/>
                                  </a:lnTo>
                                  <a:lnTo>
                                    <a:pt x="3447" y="1620"/>
                                  </a:lnTo>
                                  <a:lnTo>
                                    <a:pt x="3451" y="1726"/>
                                  </a:lnTo>
                                  <a:lnTo>
                                    <a:pt x="3447" y="1831"/>
                                  </a:lnTo>
                                  <a:lnTo>
                                    <a:pt x="3438" y="1935"/>
                                  </a:lnTo>
                                  <a:lnTo>
                                    <a:pt x="3422" y="2036"/>
                                  </a:lnTo>
                                  <a:lnTo>
                                    <a:pt x="3402" y="2136"/>
                                  </a:lnTo>
                                  <a:lnTo>
                                    <a:pt x="3374" y="2233"/>
                                  </a:lnTo>
                                  <a:lnTo>
                                    <a:pt x="3342" y="2328"/>
                                  </a:lnTo>
                                  <a:lnTo>
                                    <a:pt x="3305" y="2420"/>
                                  </a:lnTo>
                                  <a:lnTo>
                                    <a:pt x="3262" y="2510"/>
                                  </a:lnTo>
                                  <a:lnTo>
                                    <a:pt x="3215" y="2596"/>
                                  </a:lnTo>
                                  <a:lnTo>
                                    <a:pt x="3163" y="2680"/>
                                  </a:lnTo>
                                  <a:lnTo>
                                    <a:pt x="3105" y="2761"/>
                                  </a:lnTo>
                                  <a:lnTo>
                                    <a:pt x="3044" y="2837"/>
                                  </a:lnTo>
                                  <a:lnTo>
                                    <a:pt x="2979" y="2911"/>
                                  </a:lnTo>
                                  <a:lnTo>
                                    <a:pt x="2909" y="2980"/>
                                  </a:lnTo>
                                  <a:lnTo>
                                    <a:pt x="2837" y="3046"/>
                                  </a:lnTo>
                                  <a:lnTo>
                                    <a:pt x="2760" y="3106"/>
                                  </a:lnTo>
                                  <a:lnTo>
                                    <a:pt x="2679" y="3163"/>
                                  </a:lnTo>
                                  <a:lnTo>
                                    <a:pt x="2596" y="3215"/>
                                  </a:lnTo>
                                  <a:lnTo>
                                    <a:pt x="2509" y="3262"/>
                                  </a:lnTo>
                                  <a:lnTo>
                                    <a:pt x="2419" y="3305"/>
                                  </a:lnTo>
                                  <a:lnTo>
                                    <a:pt x="2327" y="3343"/>
                                  </a:lnTo>
                                  <a:lnTo>
                                    <a:pt x="2232" y="3376"/>
                                  </a:lnTo>
                                  <a:lnTo>
                                    <a:pt x="2134" y="3402"/>
                                  </a:lnTo>
                                  <a:lnTo>
                                    <a:pt x="2035" y="3423"/>
                                  </a:lnTo>
                                  <a:lnTo>
                                    <a:pt x="1933" y="3438"/>
                                  </a:lnTo>
                                  <a:lnTo>
                                    <a:pt x="1831" y="3448"/>
                                  </a:lnTo>
                                  <a:lnTo>
                                    <a:pt x="1725" y="3451"/>
                                  </a:lnTo>
                                  <a:lnTo>
                                    <a:pt x="1620" y="3448"/>
                                  </a:lnTo>
                                  <a:lnTo>
                                    <a:pt x="1516" y="3438"/>
                                  </a:lnTo>
                                  <a:lnTo>
                                    <a:pt x="1415" y="3423"/>
                                  </a:lnTo>
                                  <a:lnTo>
                                    <a:pt x="1315" y="3402"/>
                                  </a:lnTo>
                                  <a:lnTo>
                                    <a:pt x="1218" y="3376"/>
                                  </a:lnTo>
                                  <a:lnTo>
                                    <a:pt x="1123" y="3343"/>
                                  </a:lnTo>
                                  <a:lnTo>
                                    <a:pt x="1031" y="3305"/>
                                  </a:lnTo>
                                  <a:lnTo>
                                    <a:pt x="941" y="3262"/>
                                  </a:lnTo>
                                  <a:lnTo>
                                    <a:pt x="855" y="3215"/>
                                  </a:lnTo>
                                  <a:lnTo>
                                    <a:pt x="771" y="3163"/>
                                  </a:lnTo>
                                  <a:lnTo>
                                    <a:pt x="690" y="3106"/>
                                  </a:lnTo>
                                  <a:lnTo>
                                    <a:pt x="614" y="3046"/>
                                  </a:lnTo>
                                  <a:lnTo>
                                    <a:pt x="540" y="2980"/>
                                  </a:lnTo>
                                  <a:lnTo>
                                    <a:pt x="471" y="2911"/>
                                  </a:lnTo>
                                  <a:lnTo>
                                    <a:pt x="405" y="2837"/>
                                  </a:lnTo>
                                  <a:lnTo>
                                    <a:pt x="345" y="2761"/>
                                  </a:lnTo>
                                  <a:lnTo>
                                    <a:pt x="288" y="2680"/>
                                  </a:lnTo>
                                  <a:lnTo>
                                    <a:pt x="236" y="2596"/>
                                  </a:lnTo>
                                  <a:lnTo>
                                    <a:pt x="189" y="2510"/>
                                  </a:lnTo>
                                  <a:lnTo>
                                    <a:pt x="146" y="2420"/>
                                  </a:lnTo>
                                  <a:lnTo>
                                    <a:pt x="108" y="2328"/>
                                  </a:lnTo>
                                  <a:lnTo>
                                    <a:pt x="75" y="2233"/>
                                  </a:lnTo>
                                  <a:lnTo>
                                    <a:pt x="49" y="2136"/>
                                  </a:lnTo>
                                  <a:lnTo>
                                    <a:pt x="28" y="2036"/>
                                  </a:lnTo>
                                  <a:lnTo>
                                    <a:pt x="13" y="1935"/>
                                  </a:lnTo>
                                  <a:lnTo>
                                    <a:pt x="3" y="183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3" y="1620"/>
                                  </a:lnTo>
                                  <a:lnTo>
                                    <a:pt x="13" y="1518"/>
                                  </a:lnTo>
                                  <a:lnTo>
                                    <a:pt x="28" y="1416"/>
                                  </a:lnTo>
                                  <a:lnTo>
                                    <a:pt x="49" y="1317"/>
                                  </a:lnTo>
                                  <a:lnTo>
                                    <a:pt x="75" y="1219"/>
                                  </a:lnTo>
                                  <a:lnTo>
                                    <a:pt x="108" y="1124"/>
                                  </a:lnTo>
                                  <a:lnTo>
                                    <a:pt x="146" y="1032"/>
                                  </a:lnTo>
                                  <a:lnTo>
                                    <a:pt x="189" y="942"/>
                                  </a:lnTo>
                                  <a:lnTo>
                                    <a:pt x="236" y="855"/>
                                  </a:lnTo>
                                  <a:lnTo>
                                    <a:pt x="288" y="772"/>
                                  </a:lnTo>
                                  <a:lnTo>
                                    <a:pt x="345" y="691"/>
                                  </a:lnTo>
                                  <a:lnTo>
                                    <a:pt x="405" y="614"/>
                                  </a:lnTo>
                                  <a:lnTo>
                                    <a:pt x="471" y="542"/>
                                  </a:lnTo>
                                  <a:lnTo>
                                    <a:pt x="540" y="472"/>
                                  </a:lnTo>
                                  <a:lnTo>
                                    <a:pt x="614" y="407"/>
                                  </a:lnTo>
                                  <a:lnTo>
                                    <a:pt x="690" y="345"/>
                                  </a:lnTo>
                                  <a:lnTo>
                                    <a:pt x="771" y="288"/>
                                  </a:lnTo>
                                  <a:lnTo>
                                    <a:pt x="855" y="236"/>
                                  </a:lnTo>
                                  <a:lnTo>
                                    <a:pt x="941" y="189"/>
                                  </a:lnTo>
                                  <a:lnTo>
                                    <a:pt x="1031" y="146"/>
                                  </a:lnTo>
                                  <a:lnTo>
                                    <a:pt x="1123" y="109"/>
                                  </a:lnTo>
                                  <a:lnTo>
                                    <a:pt x="1218" y="77"/>
                                  </a:lnTo>
                                  <a:lnTo>
                                    <a:pt x="1315" y="49"/>
                                  </a:lnTo>
                                  <a:lnTo>
                                    <a:pt x="1415" y="29"/>
                                  </a:lnTo>
                                  <a:lnTo>
                                    <a:pt x="1516" y="13"/>
                                  </a:lnTo>
                                  <a:lnTo>
                                    <a:pt x="1620" y="4"/>
                                  </a:lnTo>
                                  <a:lnTo>
                                    <a:pt x="17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BFFF435" id="Cercle autour du symbole LinkedIn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51,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8a1fa [3204]" strokecolor="#48a1fa [3204]" strokeweight="0">
                    <v:path arrowok="t" o:connecttype="custom" o:connectlocs="164544,0;184385,1240;203558,4674;221968,10397;239329,18028;255544,27472;270616,38823;284161,51700;296180,65913;306672,81557;315257,98440;321839,116278;326418,135069;328802,154529;328802,174655;326418,194210;321839,213001;315257,230839;306672,247627;296180,263366;284161,277674;270616,290552;255544,301712;239329,311156;221968,318882;203558,324510;184385,327944;164544,329184;144608,327944;125435,324510;107121,318882;89760,311156;73544,301712;58568,290552;44928,277674;32909,263366;22512,247627;13927,230839;7154,213001;2671,194210;286,174655;286,154529;2671,135069;7154,116278;13927,98440;22512,81557;32909,65913;44928,51700;58568,38823;73544,27472;89760,18028;107121,10397;125435,4674;144608,1240;164544,0" o:connectangles="0,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</w:tr>
    <w:tr w:rsidR="00217980" w14:paraId="19F4E7FC" w14:textId="77777777" w:rsidTr="00AD1E8D">
      <w:tc>
        <w:tcPr>
          <w:tcW w:w="3828" w:type="dxa"/>
          <w:tcMar>
            <w:top w:w="144" w:type="dxa"/>
            <w:left w:w="115" w:type="dxa"/>
            <w:right w:w="115" w:type="dxa"/>
          </w:tcMar>
        </w:tcPr>
        <w:p w14:paraId="08224808" w14:textId="01F74D06" w:rsidR="00811117" w:rsidRPr="00CA3DF1" w:rsidRDefault="00CC6AD2" w:rsidP="003C5528">
          <w:pPr>
            <w:pStyle w:val="Pieddepage"/>
          </w:pPr>
          <w:sdt>
            <w:sdtPr>
              <w:alias w:val="Entrez un e-mail :"/>
              <w:tag w:val="Entrez un e-mail :"/>
              <w:id w:val="91906746"/>
              <w:placeholder>
                <w:docPart w:val="A0C4AAA52EF04A0695AA534AF42943B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C3CCE">
                <w:t>romain.cocogne</w:t>
              </w:r>
              <w:r w:rsidR="0088515D">
                <w:t>83</w:t>
              </w:r>
              <w:r w:rsidR="000C3CCE">
                <w:t>@gmail.com</w:t>
              </w:r>
            </w:sdtContent>
          </w:sdt>
        </w:p>
      </w:tc>
      <w:tc>
        <w:tcPr>
          <w:tcW w:w="283" w:type="dxa"/>
          <w:tcMar>
            <w:top w:w="144" w:type="dxa"/>
            <w:left w:w="115" w:type="dxa"/>
            <w:right w:w="115" w:type="dxa"/>
          </w:tcMar>
        </w:tcPr>
        <w:p w14:paraId="4B94D5A5" w14:textId="77777777" w:rsidR="00811117" w:rsidRPr="00C2098A" w:rsidRDefault="00811117" w:rsidP="00217980">
          <w:pPr>
            <w:pStyle w:val="Pieddepage"/>
          </w:pPr>
        </w:p>
      </w:tc>
      <w:tc>
        <w:tcPr>
          <w:tcW w:w="2835" w:type="dxa"/>
          <w:tcMar>
            <w:top w:w="144" w:type="dxa"/>
            <w:left w:w="115" w:type="dxa"/>
            <w:right w:w="115" w:type="dxa"/>
          </w:tcMar>
        </w:tcPr>
        <w:sdt>
          <w:sdtPr>
            <w:alias w:val="Entrez un numéro de téléphone :"/>
            <w:tag w:val="Entrez un numéro de téléphone :"/>
            <w:id w:val="-795681806"/>
            <w:placeholder>
              <w:docPart w:val="56793CFB8DCD4983955A12D39DBAF72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C2B86A0" w14:textId="77777777" w:rsidR="00811117" w:rsidRPr="00C2098A" w:rsidRDefault="000C3CCE" w:rsidP="00217980">
              <w:pPr>
                <w:pStyle w:val="Pieddepage"/>
              </w:pPr>
              <w:r>
                <w:t>06.78.73.24.20</w:t>
              </w:r>
            </w:p>
          </w:sdtContent>
        </w:sdt>
      </w:tc>
      <w:tc>
        <w:tcPr>
          <w:tcW w:w="3232" w:type="dxa"/>
          <w:tcMar>
            <w:top w:w="144" w:type="dxa"/>
            <w:left w:w="115" w:type="dxa"/>
            <w:right w:w="115" w:type="dxa"/>
          </w:tcMar>
        </w:tcPr>
        <w:sdt>
          <w:sdtPr>
            <w:alias w:val="Entrez une URL LinkedIn :"/>
            <w:tag w:val="Entrez une URL LinkedIn :"/>
            <w:id w:val="1082568736"/>
            <w:placeholder>
              <w:docPart w:val="FA9F136BB2B64C52A030D99028110A41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A5C478C" w14:textId="4594F87A" w:rsidR="00811117" w:rsidRPr="00C2098A" w:rsidRDefault="00552D36" w:rsidP="00217980">
              <w:pPr>
                <w:pStyle w:val="Pieddepage"/>
              </w:pPr>
              <w:r>
                <w:t>83440 Fayence</w:t>
              </w:r>
            </w:p>
          </w:sdtContent>
        </w:sdt>
      </w:tc>
    </w:tr>
  </w:tbl>
  <w:p w14:paraId="3DEEC669" w14:textId="77777777" w:rsidR="00217980" w:rsidRDefault="002179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F47B0" w14:textId="77777777" w:rsidR="00CC6AD2" w:rsidRDefault="00CC6AD2" w:rsidP="00713050">
      <w:pPr>
        <w:spacing w:line="240" w:lineRule="auto"/>
      </w:pPr>
      <w:r>
        <w:separator/>
      </w:r>
    </w:p>
  </w:footnote>
  <w:footnote w:type="continuationSeparator" w:id="0">
    <w:p w14:paraId="7F5089FE" w14:textId="77777777" w:rsidR="00CC6AD2" w:rsidRDefault="00CC6AD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679"/>
      <w:gridCol w:w="6499"/>
    </w:tblGrid>
    <w:tr w:rsidR="001A5CA9" w:rsidRPr="00F207C0" w14:paraId="4101652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B99056E" w14:textId="77777777" w:rsidR="001A5CA9" w:rsidRPr="00F207C0" w:rsidRDefault="001A5CA9" w:rsidP="008F5E2D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499"/>
          </w:tblGrid>
          <w:tr w:rsidR="001A5CA9" w14:paraId="1299C43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DDBEF00" w14:textId="77777777"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14:paraId="3461D779" w14:textId="77777777" w:rsidR="001A5CA9" w:rsidRPr="00F207C0" w:rsidRDefault="001A5CA9" w:rsidP="001A5CA9"/>
      </w:tc>
    </w:tr>
  </w:tbl>
  <w:p w14:paraId="3CF2D8B6" w14:textId="77777777" w:rsidR="00217980" w:rsidRPr="001A5CA9" w:rsidRDefault="00217980" w:rsidP="001A5C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E66BA5"/>
    <w:multiLevelType w:val="hybridMultilevel"/>
    <w:tmpl w:val="D206EDB2"/>
    <w:lvl w:ilvl="0" w:tplc="958244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E7A3F"/>
    <w:multiLevelType w:val="hybridMultilevel"/>
    <w:tmpl w:val="192611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13351"/>
    <w:multiLevelType w:val="hybridMultilevel"/>
    <w:tmpl w:val="BA9C6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159C1"/>
    <w:multiLevelType w:val="hybridMultilevel"/>
    <w:tmpl w:val="21BA5CAC"/>
    <w:lvl w:ilvl="0" w:tplc="958244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974C1"/>
    <w:multiLevelType w:val="hybridMultilevel"/>
    <w:tmpl w:val="B8B6D570"/>
    <w:lvl w:ilvl="0" w:tplc="958244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05"/>
    <w:rsid w:val="00022384"/>
    <w:rsid w:val="0002500B"/>
    <w:rsid w:val="000255D6"/>
    <w:rsid w:val="00026BE0"/>
    <w:rsid w:val="00026EE5"/>
    <w:rsid w:val="00061642"/>
    <w:rsid w:val="00082B5C"/>
    <w:rsid w:val="00083E3C"/>
    <w:rsid w:val="0008597A"/>
    <w:rsid w:val="00091382"/>
    <w:rsid w:val="000A07DA"/>
    <w:rsid w:val="000A2BFA"/>
    <w:rsid w:val="000A4934"/>
    <w:rsid w:val="000A6066"/>
    <w:rsid w:val="000B0619"/>
    <w:rsid w:val="000B1552"/>
    <w:rsid w:val="000B61CA"/>
    <w:rsid w:val="000C022D"/>
    <w:rsid w:val="000C142B"/>
    <w:rsid w:val="000C3CCE"/>
    <w:rsid w:val="000D4DEE"/>
    <w:rsid w:val="000D5728"/>
    <w:rsid w:val="000E39FE"/>
    <w:rsid w:val="000F7610"/>
    <w:rsid w:val="000F7CE2"/>
    <w:rsid w:val="00114ED7"/>
    <w:rsid w:val="00132768"/>
    <w:rsid w:val="00140B0E"/>
    <w:rsid w:val="00177D47"/>
    <w:rsid w:val="001811A8"/>
    <w:rsid w:val="001819CB"/>
    <w:rsid w:val="0018230D"/>
    <w:rsid w:val="00183945"/>
    <w:rsid w:val="00191D62"/>
    <w:rsid w:val="001955D3"/>
    <w:rsid w:val="001A1062"/>
    <w:rsid w:val="001A5CA9"/>
    <w:rsid w:val="001A710B"/>
    <w:rsid w:val="001B2AC1"/>
    <w:rsid w:val="001B403A"/>
    <w:rsid w:val="001C6BA7"/>
    <w:rsid w:val="001E7794"/>
    <w:rsid w:val="001F4583"/>
    <w:rsid w:val="0020563C"/>
    <w:rsid w:val="00206F52"/>
    <w:rsid w:val="00217980"/>
    <w:rsid w:val="00223A64"/>
    <w:rsid w:val="00225DEF"/>
    <w:rsid w:val="0024065B"/>
    <w:rsid w:val="00271662"/>
    <w:rsid w:val="0027404F"/>
    <w:rsid w:val="00280931"/>
    <w:rsid w:val="00290AAA"/>
    <w:rsid w:val="002918CD"/>
    <w:rsid w:val="00293B83"/>
    <w:rsid w:val="002B091C"/>
    <w:rsid w:val="002B37C7"/>
    <w:rsid w:val="002B6522"/>
    <w:rsid w:val="002C2CDD"/>
    <w:rsid w:val="002D45C6"/>
    <w:rsid w:val="002E7FBF"/>
    <w:rsid w:val="002F03FA"/>
    <w:rsid w:val="00313E86"/>
    <w:rsid w:val="00333CD3"/>
    <w:rsid w:val="0033510E"/>
    <w:rsid w:val="00340365"/>
    <w:rsid w:val="00342B64"/>
    <w:rsid w:val="00364079"/>
    <w:rsid w:val="00364CCE"/>
    <w:rsid w:val="003661D9"/>
    <w:rsid w:val="00384D8A"/>
    <w:rsid w:val="003918EF"/>
    <w:rsid w:val="0039212A"/>
    <w:rsid w:val="003944A1"/>
    <w:rsid w:val="003B0441"/>
    <w:rsid w:val="003C5528"/>
    <w:rsid w:val="003D03E5"/>
    <w:rsid w:val="003F0692"/>
    <w:rsid w:val="004077FB"/>
    <w:rsid w:val="00411880"/>
    <w:rsid w:val="00415C4C"/>
    <w:rsid w:val="004244FF"/>
    <w:rsid w:val="00424DD9"/>
    <w:rsid w:val="0045338D"/>
    <w:rsid w:val="00460E44"/>
    <w:rsid w:val="0046104A"/>
    <w:rsid w:val="004717C5"/>
    <w:rsid w:val="0047612B"/>
    <w:rsid w:val="004A24CC"/>
    <w:rsid w:val="004A30BA"/>
    <w:rsid w:val="004B0DCD"/>
    <w:rsid w:val="004C4ED5"/>
    <w:rsid w:val="004E0603"/>
    <w:rsid w:val="004E3062"/>
    <w:rsid w:val="004F1D87"/>
    <w:rsid w:val="004F3864"/>
    <w:rsid w:val="0050363D"/>
    <w:rsid w:val="00521606"/>
    <w:rsid w:val="00523479"/>
    <w:rsid w:val="0052654B"/>
    <w:rsid w:val="00530EE2"/>
    <w:rsid w:val="00543DB7"/>
    <w:rsid w:val="0055093B"/>
    <w:rsid w:val="00552D36"/>
    <w:rsid w:val="005729B0"/>
    <w:rsid w:val="005821DD"/>
    <w:rsid w:val="00585A72"/>
    <w:rsid w:val="005861E3"/>
    <w:rsid w:val="005A1BA5"/>
    <w:rsid w:val="005A1CF3"/>
    <w:rsid w:val="005B3FB4"/>
    <w:rsid w:val="005B5534"/>
    <w:rsid w:val="005B6286"/>
    <w:rsid w:val="005D3171"/>
    <w:rsid w:val="005E04E4"/>
    <w:rsid w:val="005F06EC"/>
    <w:rsid w:val="00605DA3"/>
    <w:rsid w:val="00606CB0"/>
    <w:rsid w:val="0061112A"/>
    <w:rsid w:val="00612643"/>
    <w:rsid w:val="00620799"/>
    <w:rsid w:val="00636428"/>
    <w:rsid w:val="00641630"/>
    <w:rsid w:val="006513A2"/>
    <w:rsid w:val="0066410C"/>
    <w:rsid w:val="00665E76"/>
    <w:rsid w:val="006705B5"/>
    <w:rsid w:val="00671D8C"/>
    <w:rsid w:val="00672D48"/>
    <w:rsid w:val="00684488"/>
    <w:rsid w:val="006A3CE7"/>
    <w:rsid w:val="006A7746"/>
    <w:rsid w:val="006B5056"/>
    <w:rsid w:val="006B61C3"/>
    <w:rsid w:val="006C48A9"/>
    <w:rsid w:val="006C4C50"/>
    <w:rsid w:val="006D0FAA"/>
    <w:rsid w:val="006D76B1"/>
    <w:rsid w:val="006E45EC"/>
    <w:rsid w:val="006E6289"/>
    <w:rsid w:val="007078EB"/>
    <w:rsid w:val="00713050"/>
    <w:rsid w:val="00715416"/>
    <w:rsid w:val="0073626F"/>
    <w:rsid w:val="00740943"/>
    <w:rsid w:val="00741125"/>
    <w:rsid w:val="00742D46"/>
    <w:rsid w:val="00746A2E"/>
    <w:rsid w:val="00746F7F"/>
    <w:rsid w:val="007569C1"/>
    <w:rsid w:val="007574C3"/>
    <w:rsid w:val="00761BDB"/>
    <w:rsid w:val="00763832"/>
    <w:rsid w:val="00783DCE"/>
    <w:rsid w:val="007B7851"/>
    <w:rsid w:val="007D2696"/>
    <w:rsid w:val="007D2FD2"/>
    <w:rsid w:val="007E7FC0"/>
    <w:rsid w:val="007F671E"/>
    <w:rsid w:val="00811117"/>
    <w:rsid w:val="008161AE"/>
    <w:rsid w:val="00823C54"/>
    <w:rsid w:val="00841146"/>
    <w:rsid w:val="00847F04"/>
    <w:rsid w:val="008542E4"/>
    <w:rsid w:val="00864213"/>
    <w:rsid w:val="00873D69"/>
    <w:rsid w:val="00877B58"/>
    <w:rsid w:val="0088504C"/>
    <w:rsid w:val="0088515D"/>
    <w:rsid w:val="0089382B"/>
    <w:rsid w:val="00896AAE"/>
    <w:rsid w:val="008A1907"/>
    <w:rsid w:val="008A2C15"/>
    <w:rsid w:val="008B30DF"/>
    <w:rsid w:val="008C0C14"/>
    <w:rsid w:val="008C6BCA"/>
    <w:rsid w:val="008C7B50"/>
    <w:rsid w:val="008E4B30"/>
    <w:rsid w:val="008F5E2D"/>
    <w:rsid w:val="0090195C"/>
    <w:rsid w:val="00901A63"/>
    <w:rsid w:val="00906BEE"/>
    <w:rsid w:val="009233B3"/>
    <w:rsid w:val="009243E7"/>
    <w:rsid w:val="00930232"/>
    <w:rsid w:val="009311E4"/>
    <w:rsid w:val="0094570B"/>
    <w:rsid w:val="0094696A"/>
    <w:rsid w:val="009533FF"/>
    <w:rsid w:val="00957F69"/>
    <w:rsid w:val="00962B87"/>
    <w:rsid w:val="00964F8C"/>
    <w:rsid w:val="009651C3"/>
    <w:rsid w:val="00971C54"/>
    <w:rsid w:val="0098431E"/>
    <w:rsid w:val="00985D58"/>
    <w:rsid w:val="00996680"/>
    <w:rsid w:val="009A59F4"/>
    <w:rsid w:val="009B3C40"/>
    <w:rsid w:val="009B71B1"/>
    <w:rsid w:val="009C0959"/>
    <w:rsid w:val="009C49C3"/>
    <w:rsid w:val="009E7C8F"/>
    <w:rsid w:val="00A02AD6"/>
    <w:rsid w:val="00A05C35"/>
    <w:rsid w:val="00A168C9"/>
    <w:rsid w:val="00A17C73"/>
    <w:rsid w:val="00A22967"/>
    <w:rsid w:val="00A42540"/>
    <w:rsid w:val="00A47C22"/>
    <w:rsid w:val="00A50939"/>
    <w:rsid w:val="00A55152"/>
    <w:rsid w:val="00A64A8F"/>
    <w:rsid w:val="00A83413"/>
    <w:rsid w:val="00AA1392"/>
    <w:rsid w:val="00AA6A40"/>
    <w:rsid w:val="00AA75F6"/>
    <w:rsid w:val="00AC7D1B"/>
    <w:rsid w:val="00AD00FD"/>
    <w:rsid w:val="00AD1E8D"/>
    <w:rsid w:val="00AF07BD"/>
    <w:rsid w:val="00AF0A8E"/>
    <w:rsid w:val="00B13C42"/>
    <w:rsid w:val="00B22072"/>
    <w:rsid w:val="00B22B25"/>
    <w:rsid w:val="00B23A6C"/>
    <w:rsid w:val="00B2590E"/>
    <w:rsid w:val="00B4500B"/>
    <w:rsid w:val="00B54DDA"/>
    <w:rsid w:val="00B5664D"/>
    <w:rsid w:val="00B73098"/>
    <w:rsid w:val="00B76BAF"/>
    <w:rsid w:val="00B80EB6"/>
    <w:rsid w:val="00B92DFB"/>
    <w:rsid w:val="00BA04C1"/>
    <w:rsid w:val="00BA5B40"/>
    <w:rsid w:val="00BB3534"/>
    <w:rsid w:val="00BB5B87"/>
    <w:rsid w:val="00BD0206"/>
    <w:rsid w:val="00BE5133"/>
    <w:rsid w:val="00C166B5"/>
    <w:rsid w:val="00C2098A"/>
    <w:rsid w:val="00C5444A"/>
    <w:rsid w:val="00C612DA"/>
    <w:rsid w:val="00C629EF"/>
    <w:rsid w:val="00C70761"/>
    <w:rsid w:val="00C7741E"/>
    <w:rsid w:val="00C875AB"/>
    <w:rsid w:val="00C92A83"/>
    <w:rsid w:val="00CA3DF1"/>
    <w:rsid w:val="00CA4581"/>
    <w:rsid w:val="00CB2E31"/>
    <w:rsid w:val="00CC1467"/>
    <w:rsid w:val="00CC6AD2"/>
    <w:rsid w:val="00CE0EA7"/>
    <w:rsid w:val="00CE18D5"/>
    <w:rsid w:val="00CE6D90"/>
    <w:rsid w:val="00CF7F09"/>
    <w:rsid w:val="00D04109"/>
    <w:rsid w:val="00D22126"/>
    <w:rsid w:val="00D6491A"/>
    <w:rsid w:val="00D97A41"/>
    <w:rsid w:val="00DA30E4"/>
    <w:rsid w:val="00DC3D5E"/>
    <w:rsid w:val="00DD21E6"/>
    <w:rsid w:val="00DD3CF6"/>
    <w:rsid w:val="00DD6416"/>
    <w:rsid w:val="00DE098F"/>
    <w:rsid w:val="00DE3A2C"/>
    <w:rsid w:val="00DF4E0A"/>
    <w:rsid w:val="00E01543"/>
    <w:rsid w:val="00E02DCD"/>
    <w:rsid w:val="00E0341C"/>
    <w:rsid w:val="00E108A9"/>
    <w:rsid w:val="00E12C60"/>
    <w:rsid w:val="00E17C05"/>
    <w:rsid w:val="00E22E87"/>
    <w:rsid w:val="00E24922"/>
    <w:rsid w:val="00E46767"/>
    <w:rsid w:val="00E57630"/>
    <w:rsid w:val="00E64ADF"/>
    <w:rsid w:val="00E83D54"/>
    <w:rsid w:val="00E86C2B"/>
    <w:rsid w:val="00E905AA"/>
    <w:rsid w:val="00E94A5A"/>
    <w:rsid w:val="00EB2D52"/>
    <w:rsid w:val="00EB34F6"/>
    <w:rsid w:val="00EB5340"/>
    <w:rsid w:val="00EC792B"/>
    <w:rsid w:val="00ED2194"/>
    <w:rsid w:val="00ED2F8B"/>
    <w:rsid w:val="00ED6B8E"/>
    <w:rsid w:val="00EF28BB"/>
    <w:rsid w:val="00EF34FE"/>
    <w:rsid w:val="00EF7CC9"/>
    <w:rsid w:val="00F05890"/>
    <w:rsid w:val="00F11FED"/>
    <w:rsid w:val="00F173F4"/>
    <w:rsid w:val="00F178E0"/>
    <w:rsid w:val="00F207C0"/>
    <w:rsid w:val="00F20AE5"/>
    <w:rsid w:val="00F33562"/>
    <w:rsid w:val="00F47E97"/>
    <w:rsid w:val="00F50E1F"/>
    <w:rsid w:val="00F645C7"/>
    <w:rsid w:val="00F67A64"/>
    <w:rsid w:val="00F7685D"/>
    <w:rsid w:val="00F85492"/>
    <w:rsid w:val="00FB6063"/>
    <w:rsid w:val="00FE3C95"/>
    <w:rsid w:val="00FF4243"/>
    <w:rsid w:val="5507BA91"/>
    <w:rsid w:val="5DDBB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E1B6F"/>
  <w15:chartTrackingRefBased/>
  <w15:docId w15:val="{237F136E-C41C-45DB-BA1F-0A60A0D3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BDB"/>
    <w:rPr>
      <w:sz w:val="18"/>
    </w:rPr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2E7FBF"/>
    <w:pPr>
      <w:keepNext/>
      <w:keepLines/>
      <w:pBdr>
        <w:bottom w:val="single" w:sz="48" w:space="1" w:color="48A1FA" w:themeColor="accent1"/>
      </w:pBdr>
      <w:spacing w:before="360"/>
      <w:contextualSpacing/>
      <w:outlineLvl w:val="2"/>
    </w:pPr>
    <w:rPr>
      <w:rFonts w:asciiTheme="majorHAnsi" w:eastAsiaTheme="majorEastAsia" w:hAnsiTheme="majorHAnsi" w:cstheme="majorBidi"/>
      <w:caps/>
      <w:sz w:val="28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7C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0C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44F9C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44F9C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7FBF"/>
    <w:rPr>
      <w:rFonts w:asciiTheme="majorHAnsi" w:eastAsiaTheme="majorEastAsia" w:hAnsiTheme="majorHAnsi" w:cstheme="majorBidi"/>
      <w:caps/>
      <w:sz w:val="28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E17C0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0070C0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48A1FA" w:themeColor="accent1"/>
        <w:left w:val="single" w:sz="2" w:space="10" w:color="48A1FA" w:themeColor="accent1"/>
        <w:bottom w:val="single" w:sz="2" w:space="10" w:color="48A1FA" w:themeColor="accent1"/>
        <w:right w:val="single" w:sz="2" w:space="10" w:color="48A1FA" w:themeColor="accent1"/>
      </w:pBdr>
      <w:ind w:left="1152" w:right="1152"/>
    </w:pPr>
    <w:rPr>
      <w:rFonts w:eastAsiaTheme="minorEastAsia"/>
      <w:i/>
      <w:iCs/>
      <w:color w:val="0678EA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CFE" w:themeFill="accent1" w:themeFillTint="33"/>
    </w:tcPr>
    <w:tblStylePr w:type="firstRow">
      <w:rPr>
        <w:b/>
        <w:bCs/>
      </w:rPr>
      <w:tblPr/>
      <w:tcPr>
        <w:shd w:val="clear" w:color="auto" w:fill="B5D9F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9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678E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678EA" w:themeFill="accent1" w:themeFillShade="BF"/>
      </w:tcPr>
    </w:tblStylePr>
    <w:tblStylePr w:type="band1Vert">
      <w:tblPr/>
      <w:tcPr>
        <w:shd w:val="clear" w:color="auto" w:fill="A3CFFC" w:themeFill="accent1" w:themeFillTint="7F"/>
      </w:tcPr>
    </w:tblStylePr>
    <w:tblStylePr w:type="band1Horz">
      <w:tblPr/>
      <w:tcPr>
        <w:shd w:val="clear" w:color="auto" w:fill="A3CFFC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5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8A1FA" w:themeColor="accent1"/>
        <w:bottom w:val="single" w:sz="4" w:space="0" w:color="48A1FA" w:themeColor="accent1"/>
        <w:right w:val="single" w:sz="4" w:space="0" w:color="48A1F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60B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60BB" w:themeColor="accent1" w:themeShade="99"/>
          <w:insideV w:val="nil"/>
        </w:tcBorders>
        <w:shd w:val="clear" w:color="auto" w:fill="0560B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60BB" w:themeFill="accent1" w:themeFillShade="99"/>
      </w:tcPr>
    </w:tblStylePr>
    <w:tblStylePr w:type="band1Vert">
      <w:tblPr/>
      <w:tcPr>
        <w:shd w:val="clear" w:color="auto" w:fill="B5D9FD" w:themeFill="accent1" w:themeFillTint="66"/>
      </w:tcPr>
    </w:tblStylePr>
    <w:tblStylePr w:type="band1Horz">
      <w:tblPr/>
      <w:tcPr>
        <w:shd w:val="clear" w:color="auto" w:fill="A3CFF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8A1F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F9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78E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78E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8E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8EA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D9FD" w:themeColor="accent1" w:themeTint="66"/>
        <w:left w:val="single" w:sz="4" w:space="0" w:color="B5D9FD" w:themeColor="accent1" w:themeTint="66"/>
        <w:bottom w:val="single" w:sz="4" w:space="0" w:color="B5D9FD" w:themeColor="accent1" w:themeTint="66"/>
        <w:right w:val="single" w:sz="4" w:space="0" w:color="B5D9FD" w:themeColor="accent1" w:themeTint="66"/>
        <w:insideH w:val="single" w:sz="4" w:space="0" w:color="B5D9FD" w:themeColor="accent1" w:themeTint="66"/>
        <w:insideV w:val="single" w:sz="4" w:space="0" w:color="B5D9F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1C6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1C6FC" w:themeColor="accent1" w:themeTint="99"/>
        <w:bottom w:val="single" w:sz="2" w:space="0" w:color="91C6FC" w:themeColor="accent1" w:themeTint="99"/>
        <w:insideH w:val="single" w:sz="2" w:space="0" w:color="91C6FC" w:themeColor="accent1" w:themeTint="99"/>
        <w:insideV w:val="single" w:sz="2" w:space="0" w:color="91C6F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C6F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6F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  <w:tblStylePr w:type="neCell">
      <w:tblPr/>
      <w:tcPr>
        <w:tcBorders>
          <w:bottom w:val="single" w:sz="4" w:space="0" w:color="91C6FC" w:themeColor="accent1" w:themeTint="99"/>
        </w:tcBorders>
      </w:tcPr>
    </w:tblStylePr>
    <w:tblStylePr w:type="nwCell">
      <w:tblPr/>
      <w:tcPr>
        <w:tcBorders>
          <w:bottom w:val="single" w:sz="4" w:space="0" w:color="91C6FC" w:themeColor="accent1" w:themeTint="99"/>
        </w:tcBorders>
      </w:tcPr>
    </w:tblStylePr>
    <w:tblStylePr w:type="seCell">
      <w:tblPr/>
      <w:tcPr>
        <w:tcBorders>
          <w:top w:val="single" w:sz="4" w:space="0" w:color="91C6FC" w:themeColor="accent1" w:themeTint="99"/>
        </w:tcBorders>
      </w:tcPr>
    </w:tblStylePr>
    <w:tblStylePr w:type="swCell">
      <w:tblPr/>
      <w:tcPr>
        <w:tcBorders>
          <w:top w:val="single" w:sz="4" w:space="0" w:color="91C6FC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A1FA" w:themeColor="accent1"/>
          <w:left w:val="single" w:sz="4" w:space="0" w:color="48A1FA" w:themeColor="accent1"/>
          <w:bottom w:val="single" w:sz="4" w:space="0" w:color="48A1FA" w:themeColor="accent1"/>
          <w:right w:val="single" w:sz="4" w:space="0" w:color="48A1FA" w:themeColor="accent1"/>
          <w:insideH w:val="nil"/>
          <w:insideV w:val="nil"/>
        </w:tcBorders>
        <w:shd w:val="clear" w:color="auto" w:fill="48A1FA" w:themeFill="accent1"/>
      </w:tcPr>
    </w:tblStylePr>
    <w:tblStylePr w:type="lastRow">
      <w:rPr>
        <w:b/>
        <w:bCs/>
      </w:rPr>
      <w:tblPr/>
      <w:tcPr>
        <w:tcBorders>
          <w:top w:val="double" w:sz="4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C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A1F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8A1F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8A1F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8A1FA" w:themeFill="accent1"/>
      </w:tcPr>
    </w:tblStylePr>
    <w:tblStylePr w:type="band1Vert">
      <w:tblPr/>
      <w:tcPr>
        <w:shd w:val="clear" w:color="auto" w:fill="B5D9FD" w:themeFill="accent1" w:themeFillTint="66"/>
      </w:tcPr>
    </w:tblStylePr>
    <w:tblStylePr w:type="band1Horz">
      <w:tblPr/>
      <w:tcPr>
        <w:shd w:val="clear" w:color="auto" w:fill="B5D9F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1C6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  <w:insideV w:val="single" w:sz="4" w:space="0" w:color="91C6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  <w:tblStylePr w:type="neCell">
      <w:tblPr/>
      <w:tcPr>
        <w:tcBorders>
          <w:bottom w:val="single" w:sz="4" w:space="0" w:color="91C6FC" w:themeColor="accent1" w:themeTint="99"/>
        </w:tcBorders>
      </w:tcPr>
    </w:tblStylePr>
    <w:tblStylePr w:type="nwCell">
      <w:tblPr/>
      <w:tcPr>
        <w:tcBorders>
          <w:bottom w:val="single" w:sz="4" w:space="0" w:color="91C6FC" w:themeColor="accent1" w:themeTint="99"/>
        </w:tcBorders>
      </w:tcPr>
    </w:tblStylePr>
    <w:tblStylePr w:type="seCell">
      <w:tblPr/>
      <w:tcPr>
        <w:tcBorders>
          <w:top w:val="single" w:sz="4" w:space="0" w:color="91C6FC" w:themeColor="accent1" w:themeTint="99"/>
        </w:tcBorders>
      </w:tcPr>
    </w:tblStylePr>
    <w:tblStylePr w:type="swCell">
      <w:tblPr/>
      <w:tcPr>
        <w:tcBorders>
          <w:top w:val="single" w:sz="4" w:space="0" w:color="91C6FC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E17C05"/>
    <w:rPr>
      <w:rFonts w:asciiTheme="majorHAnsi" w:eastAsiaTheme="majorEastAsia" w:hAnsiTheme="majorHAnsi" w:cstheme="majorBidi"/>
      <w:color w:val="0070C0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044F9C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044F9C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0678EA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48A1FA" w:themeColor="accent1"/>
        <w:bottom w:val="single" w:sz="4" w:space="10" w:color="48A1FA" w:themeColor="accent1"/>
      </w:pBdr>
      <w:spacing w:before="360" w:after="360"/>
      <w:ind w:left="864" w:right="864"/>
      <w:jc w:val="center"/>
    </w:pPr>
    <w:rPr>
      <w:i/>
      <w:iCs/>
      <w:color w:val="0678EA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0678EA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0678EA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  <w:insideH w:val="single" w:sz="8" w:space="0" w:color="48A1FA" w:themeColor="accent1"/>
        <w:insideV w:val="single" w:sz="8" w:space="0" w:color="48A1F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18" w:space="0" w:color="48A1FA" w:themeColor="accent1"/>
          <w:right w:val="single" w:sz="8" w:space="0" w:color="48A1FA" w:themeColor="accent1"/>
          <w:insideH w:val="nil"/>
          <w:insideV w:val="single" w:sz="8" w:space="0" w:color="48A1F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  <w:insideH w:val="nil"/>
          <w:insideV w:val="single" w:sz="8" w:space="0" w:color="48A1F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  <w:tblStylePr w:type="band1Vert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  <w:shd w:val="clear" w:color="auto" w:fill="D1E7FD" w:themeFill="accent1" w:themeFillTint="3F"/>
      </w:tcPr>
    </w:tblStylePr>
    <w:tblStylePr w:type="band1Horz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  <w:insideV w:val="single" w:sz="8" w:space="0" w:color="48A1FA" w:themeColor="accent1"/>
        </w:tcBorders>
        <w:shd w:val="clear" w:color="auto" w:fill="D1E7FD" w:themeFill="accent1" w:themeFillTint="3F"/>
      </w:tcPr>
    </w:tblStylePr>
    <w:tblStylePr w:type="band2Horz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  <w:insideV w:val="single" w:sz="8" w:space="0" w:color="48A1FA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8A1F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  <w:tblStylePr w:type="band1Horz">
      <w:tblPr/>
      <w:tcPr>
        <w:tcBorders>
          <w:top w:val="single" w:sz="8" w:space="0" w:color="48A1FA" w:themeColor="accent1"/>
          <w:left w:val="single" w:sz="8" w:space="0" w:color="48A1FA" w:themeColor="accent1"/>
          <w:bottom w:val="single" w:sz="8" w:space="0" w:color="48A1FA" w:themeColor="accent1"/>
          <w:right w:val="single" w:sz="8" w:space="0" w:color="48A1FA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8" w:space="0" w:color="48A1FA" w:themeColor="accent1"/>
        <w:bottom w:val="single" w:sz="8" w:space="0" w:color="48A1F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A1FA" w:themeColor="accent1"/>
          <w:left w:val="nil"/>
          <w:bottom w:val="single" w:sz="8" w:space="0" w:color="48A1F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A1FA" w:themeColor="accent1"/>
          <w:left w:val="nil"/>
          <w:bottom w:val="single" w:sz="8" w:space="0" w:color="48A1F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1C6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bottom w:val="single" w:sz="4" w:space="0" w:color="91C6FC" w:themeColor="accent1" w:themeTint="99"/>
        <w:insideH w:val="single" w:sz="4" w:space="0" w:color="91C6F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8A1FA" w:themeColor="accent1"/>
        <w:left w:val="single" w:sz="4" w:space="0" w:color="48A1FA" w:themeColor="accent1"/>
        <w:bottom w:val="single" w:sz="4" w:space="0" w:color="48A1FA" w:themeColor="accent1"/>
        <w:right w:val="single" w:sz="4" w:space="0" w:color="48A1F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8A1FA" w:themeFill="accent1"/>
      </w:tcPr>
    </w:tblStylePr>
    <w:tblStylePr w:type="lastRow">
      <w:rPr>
        <w:b/>
        <w:bCs/>
      </w:rPr>
      <w:tblPr/>
      <w:tcPr>
        <w:tcBorders>
          <w:top w:val="double" w:sz="4" w:space="0" w:color="48A1F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8A1FA" w:themeColor="accent1"/>
          <w:right w:val="single" w:sz="4" w:space="0" w:color="48A1FA" w:themeColor="accent1"/>
        </w:tcBorders>
      </w:tcPr>
    </w:tblStylePr>
    <w:tblStylePr w:type="band1Horz">
      <w:tblPr/>
      <w:tcPr>
        <w:tcBorders>
          <w:top w:val="single" w:sz="4" w:space="0" w:color="48A1FA" w:themeColor="accent1"/>
          <w:bottom w:val="single" w:sz="4" w:space="0" w:color="48A1F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8A1FA" w:themeColor="accent1"/>
          <w:left w:val="nil"/>
        </w:tcBorders>
      </w:tcPr>
    </w:tblStylePr>
    <w:tblStylePr w:type="swCell">
      <w:tblPr/>
      <w:tcPr>
        <w:tcBorders>
          <w:top w:val="double" w:sz="4" w:space="0" w:color="48A1FA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1C6FC" w:themeColor="accent1" w:themeTint="99"/>
        <w:left w:val="single" w:sz="4" w:space="0" w:color="91C6FC" w:themeColor="accent1" w:themeTint="99"/>
        <w:bottom w:val="single" w:sz="4" w:space="0" w:color="91C6FC" w:themeColor="accent1" w:themeTint="99"/>
        <w:right w:val="single" w:sz="4" w:space="0" w:color="91C6FC" w:themeColor="accent1" w:themeTint="99"/>
        <w:insideH w:val="single" w:sz="4" w:space="0" w:color="91C6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8A1FA" w:themeColor="accent1"/>
          <w:left w:val="single" w:sz="4" w:space="0" w:color="48A1FA" w:themeColor="accent1"/>
          <w:bottom w:val="single" w:sz="4" w:space="0" w:color="48A1FA" w:themeColor="accent1"/>
          <w:right w:val="single" w:sz="4" w:space="0" w:color="48A1FA" w:themeColor="accent1"/>
          <w:insideH w:val="nil"/>
        </w:tcBorders>
        <w:shd w:val="clear" w:color="auto" w:fill="48A1FA" w:themeFill="accent1"/>
      </w:tcPr>
    </w:tblStylePr>
    <w:tblStylePr w:type="lastRow">
      <w:rPr>
        <w:b/>
        <w:bCs/>
      </w:rPr>
      <w:tblPr/>
      <w:tcPr>
        <w:tcBorders>
          <w:top w:val="double" w:sz="4" w:space="0" w:color="91C6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8A1FA" w:themeColor="accent1"/>
        <w:left w:val="single" w:sz="24" w:space="0" w:color="48A1FA" w:themeColor="accent1"/>
        <w:bottom w:val="single" w:sz="24" w:space="0" w:color="48A1FA" w:themeColor="accent1"/>
        <w:right w:val="single" w:sz="24" w:space="0" w:color="48A1FA" w:themeColor="accent1"/>
      </w:tblBorders>
    </w:tblPr>
    <w:tcPr>
      <w:shd w:val="clear" w:color="auto" w:fill="48A1F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  <w:tblBorders>
        <w:top w:val="single" w:sz="4" w:space="0" w:color="48A1FA" w:themeColor="accent1"/>
        <w:bottom w:val="single" w:sz="4" w:space="0" w:color="48A1F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8A1F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0678E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8A1F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8A1F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8A1F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8A1F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CFE" w:themeFill="accent1" w:themeFillTint="33"/>
      </w:tcPr>
    </w:tblStylePr>
    <w:tblStylePr w:type="band1Horz">
      <w:tblPr/>
      <w:tcPr>
        <w:shd w:val="clear" w:color="auto" w:fill="DAECF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8FB" w:themeColor="accent1" w:themeTint="BF"/>
        <w:left w:val="single" w:sz="8" w:space="0" w:color="75B8FB" w:themeColor="accent1" w:themeTint="BF"/>
        <w:bottom w:val="single" w:sz="8" w:space="0" w:color="75B8FB" w:themeColor="accent1" w:themeTint="BF"/>
        <w:right w:val="single" w:sz="8" w:space="0" w:color="75B8FB" w:themeColor="accent1" w:themeTint="BF"/>
        <w:insideH w:val="single" w:sz="8" w:space="0" w:color="75B8FB" w:themeColor="accent1" w:themeTint="BF"/>
        <w:insideV w:val="single" w:sz="8" w:space="0" w:color="75B8FB" w:themeColor="accent1" w:themeTint="BF"/>
      </w:tblBorders>
    </w:tblPr>
    <w:tcPr>
      <w:shd w:val="clear" w:color="auto" w:fill="D1E7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8F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FFC" w:themeFill="accent1" w:themeFillTint="7F"/>
      </w:tcPr>
    </w:tblStylePr>
    <w:tblStylePr w:type="band1Horz">
      <w:tblPr/>
      <w:tcPr>
        <w:shd w:val="clear" w:color="auto" w:fill="A3CFFC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  <w:insideH w:val="single" w:sz="8" w:space="0" w:color="48A1FA" w:themeColor="accent1"/>
        <w:insideV w:val="single" w:sz="8" w:space="0" w:color="48A1FA" w:themeColor="accent1"/>
      </w:tblBorders>
    </w:tblPr>
    <w:tcPr>
      <w:shd w:val="clear" w:color="auto" w:fill="D1E7F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5FE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CFE" w:themeFill="accent1" w:themeFillTint="33"/>
      </w:tcPr>
    </w:tblStylePr>
    <w:tblStylePr w:type="band1Vert">
      <w:tblPr/>
      <w:tcPr>
        <w:shd w:val="clear" w:color="auto" w:fill="A3CFFC" w:themeFill="accent1" w:themeFillTint="7F"/>
      </w:tcPr>
    </w:tblStylePr>
    <w:tblStylePr w:type="band1Horz">
      <w:tblPr/>
      <w:tcPr>
        <w:tcBorders>
          <w:insideH w:val="single" w:sz="6" w:space="0" w:color="48A1FA" w:themeColor="accent1"/>
          <w:insideV w:val="single" w:sz="6" w:space="0" w:color="48A1FA" w:themeColor="accent1"/>
        </w:tcBorders>
        <w:shd w:val="clear" w:color="auto" w:fill="A3CFF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7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A1F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8A1F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8A1F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8A1F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FF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FFC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8A1FA" w:themeColor="accent1"/>
        <w:bottom w:val="single" w:sz="8" w:space="0" w:color="48A1F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8A1F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8A1FA" w:themeColor="accent1"/>
          <w:bottom w:val="single" w:sz="8" w:space="0" w:color="48A1F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8A1FA" w:themeColor="accent1"/>
          <w:bottom w:val="single" w:sz="8" w:space="0" w:color="48A1FA" w:themeColor="accent1"/>
        </w:tcBorders>
      </w:tcPr>
    </w:tblStylePr>
    <w:tblStylePr w:type="band1Vert">
      <w:tblPr/>
      <w:tcPr>
        <w:shd w:val="clear" w:color="auto" w:fill="D1E7FD" w:themeFill="accent1" w:themeFillTint="3F"/>
      </w:tcPr>
    </w:tblStylePr>
    <w:tblStylePr w:type="band1Horz">
      <w:tblPr/>
      <w:tcPr>
        <w:shd w:val="clear" w:color="auto" w:fill="D1E7F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8A1FA" w:themeColor="accent1"/>
        <w:left w:val="single" w:sz="8" w:space="0" w:color="48A1FA" w:themeColor="accent1"/>
        <w:bottom w:val="single" w:sz="8" w:space="0" w:color="48A1FA" w:themeColor="accent1"/>
        <w:right w:val="single" w:sz="8" w:space="0" w:color="48A1F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8A1F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8A1F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8A1F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7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5B8FB" w:themeColor="accent1" w:themeTint="BF"/>
        <w:left w:val="single" w:sz="8" w:space="0" w:color="75B8FB" w:themeColor="accent1" w:themeTint="BF"/>
        <w:bottom w:val="single" w:sz="8" w:space="0" w:color="75B8FB" w:themeColor="accent1" w:themeTint="BF"/>
        <w:right w:val="single" w:sz="8" w:space="0" w:color="75B8FB" w:themeColor="accent1" w:themeTint="BF"/>
        <w:insideH w:val="single" w:sz="8" w:space="0" w:color="75B8F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8FB" w:themeColor="accent1" w:themeTint="BF"/>
          <w:left w:val="single" w:sz="8" w:space="0" w:color="75B8FB" w:themeColor="accent1" w:themeTint="BF"/>
          <w:bottom w:val="single" w:sz="8" w:space="0" w:color="75B8FB" w:themeColor="accent1" w:themeTint="BF"/>
          <w:right w:val="single" w:sz="8" w:space="0" w:color="75B8FB" w:themeColor="accent1" w:themeTint="BF"/>
          <w:insideH w:val="nil"/>
          <w:insideV w:val="nil"/>
        </w:tcBorders>
        <w:shd w:val="clear" w:color="auto" w:fill="48A1F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8FB" w:themeColor="accent1" w:themeTint="BF"/>
          <w:left w:val="single" w:sz="8" w:space="0" w:color="75B8FB" w:themeColor="accent1" w:themeTint="BF"/>
          <w:bottom w:val="single" w:sz="8" w:space="0" w:color="75B8FB" w:themeColor="accent1" w:themeTint="BF"/>
          <w:right w:val="single" w:sz="8" w:space="0" w:color="75B8F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7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7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8A1F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A1F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A1F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0678EA" w:themeColor="accent1" w:themeShade="BF"/>
      <w:sz w:val="32"/>
    </w:rPr>
  </w:style>
  <w:style w:type="paragraph" w:customStyle="1" w:styleId="rubrique">
    <w:name w:val="rubrique"/>
    <w:basedOn w:val="Normal"/>
    <w:link w:val="rubriqueCar"/>
    <w:autoRedefine/>
    <w:rsid w:val="00DA30E4"/>
    <w:pPr>
      <w:framePr w:hSpace="180" w:wrap="around" w:hAnchor="margin" w:y="407"/>
      <w:pBdr>
        <w:bottom w:val="single" w:sz="6" w:space="1" w:color="48A1FA" w:themeColor="accent1"/>
      </w:pBdr>
      <w:spacing w:before="120" w:after="120" w:line="240" w:lineRule="auto"/>
    </w:pPr>
    <w:rPr>
      <w:sz w:val="22"/>
    </w:rPr>
  </w:style>
  <w:style w:type="paragraph" w:customStyle="1" w:styleId="rubrique1">
    <w:name w:val="rubrique1"/>
    <w:basedOn w:val="Normal"/>
    <w:next w:val="rubrique"/>
    <w:link w:val="rubriqueCar1"/>
    <w:autoRedefine/>
    <w:qFormat/>
    <w:rsid w:val="00971C54"/>
    <w:pPr>
      <w:framePr w:hSpace="180" w:wrap="around" w:hAnchor="margin" w:y="407"/>
      <w:pBdr>
        <w:bottom w:val="single" w:sz="6" w:space="1" w:color="48A1FA" w:themeColor="accent1"/>
      </w:pBdr>
      <w:spacing w:before="120" w:after="120" w:line="240" w:lineRule="auto"/>
    </w:pPr>
    <w:rPr>
      <w:rFonts w:asciiTheme="majorHAnsi" w:hAnsiTheme="majorHAnsi"/>
      <w:sz w:val="22"/>
    </w:rPr>
  </w:style>
  <w:style w:type="character" w:customStyle="1" w:styleId="rubriqueCar">
    <w:name w:val="rubrique Car"/>
    <w:basedOn w:val="Policepardfaut"/>
    <w:link w:val="rubrique"/>
    <w:rsid w:val="00971C54"/>
    <w:rPr>
      <w:rFonts w:asciiTheme="majorHAnsi" w:hAnsiTheme="majorHAnsi"/>
    </w:rPr>
  </w:style>
  <w:style w:type="paragraph" w:customStyle="1" w:styleId="titrecv">
    <w:name w:val="titre cv"/>
    <w:basedOn w:val="Normal"/>
    <w:link w:val="titrecvCar"/>
    <w:qFormat/>
    <w:rsid w:val="00AC7D1B"/>
    <w:rPr>
      <w:color w:val="48A1FA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recvCar">
    <w:name w:val="titre cv Car"/>
    <w:basedOn w:val="Policepardfaut"/>
    <w:link w:val="titrecv"/>
    <w:rsid w:val="00AC7D1B"/>
    <w:rPr>
      <w:color w:val="48A1FA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rubriqueCar1">
    <w:name w:val="rubrique Car1"/>
    <w:basedOn w:val="Policepardfaut"/>
    <w:link w:val="rubrique1"/>
    <w:rsid w:val="00971C54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o2\AppData\Roaming\Microsoft\Templates\C.V.%20soign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C4AAA52EF04A0695AA534AF42943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EB0166-FBF2-4ACB-AC2E-FCD8A6EFEC42}"/>
      </w:docPartPr>
      <w:docPartBody>
        <w:p w:rsidR="009536BC" w:rsidRDefault="00ED74F8">
          <w:pPr>
            <w:pStyle w:val="A0C4AAA52EF04A0695AA534AF42943BC"/>
          </w:pPr>
          <w:r w:rsidRPr="009C0959">
            <w:rPr>
              <w:lang w:bidi="fr-FR"/>
            </w:rPr>
            <w:t>Établissement</w:t>
          </w:r>
        </w:p>
      </w:docPartBody>
    </w:docPart>
    <w:docPart>
      <w:docPartPr>
        <w:name w:val="DEEC7DF0AB284074855E7850D67DE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2F730D-2448-4CA4-A79C-9E3BA154E66F}"/>
      </w:docPartPr>
      <w:docPartBody>
        <w:p w:rsidR="009536BC" w:rsidRDefault="00ED74F8">
          <w:pPr>
            <w:pStyle w:val="DEEC7DF0AB284074855E7850D67DE90B"/>
          </w:pPr>
          <w:r w:rsidRPr="009C0959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C8C2E0E997924E57BC75FBB26406D8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938A3C-A81A-48AE-9C08-34892711BB59}"/>
      </w:docPartPr>
      <w:docPartBody>
        <w:p w:rsidR="009536BC" w:rsidRDefault="00ED74F8">
          <w:pPr>
            <w:pStyle w:val="C8C2E0E997924E57BC75FBB26406D87F"/>
          </w:pPr>
          <w:r w:rsidRPr="009C0959">
            <w:rPr>
              <w:lang w:bidi="fr-FR"/>
            </w:rPr>
            <w:t>Date d’obtention</w:t>
          </w:r>
        </w:p>
      </w:docPartBody>
    </w:docPart>
    <w:docPart>
      <w:docPartPr>
        <w:name w:val="56793CFB8DCD4983955A12D39DBAF7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4A67BE-4726-427C-8D77-5444EA8E9AEC}"/>
      </w:docPartPr>
      <w:docPartBody>
        <w:p w:rsidR="009536BC" w:rsidRDefault="00ED74F8">
          <w:pPr>
            <w:pStyle w:val="56793CFB8DCD4983955A12D39DBAF72F"/>
          </w:pPr>
          <w:r w:rsidRPr="009C0959">
            <w:rPr>
              <w:lang w:bidi="fr-FR"/>
            </w:rPr>
            <w:t>Établissement</w:t>
          </w:r>
        </w:p>
      </w:docPartBody>
    </w:docPart>
    <w:docPart>
      <w:docPartPr>
        <w:name w:val="EF18C95FE99B4783931DF3B1F58F5A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18CDC-DA03-40D3-A2B0-C144D242AB4F}"/>
      </w:docPartPr>
      <w:docPartBody>
        <w:p w:rsidR="009536BC" w:rsidRDefault="00ED74F8">
          <w:pPr>
            <w:pStyle w:val="EF18C95FE99B4783931DF3B1F58F5ADB"/>
          </w:pPr>
          <w:r w:rsidRPr="009C0959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FA9F136BB2B64C52A030D99028110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83F8C-B41E-4EE4-8524-CE90A8C128C9}"/>
      </w:docPartPr>
      <w:docPartBody>
        <w:p w:rsidR="009536BC" w:rsidRDefault="00ED74F8">
          <w:pPr>
            <w:pStyle w:val="FA9F136BB2B64C52A030D99028110A41"/>
          </w:pPr>
          <w:r w:rsidRPr="00E905AA">
            <w:rPr>
              <w:lang w:bidi="fr-FR"/>
            </w:rPr>
            <w:t>DIVERS</w:t>
          </w:r>
        </w:p>
      </w:docPartBody>
    </w:docPart>
    <w:docPart>
      <w:docPartPr>
        <w:name w:val="5D90CECFD38F439EB0230C9473024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6D2742-0613-46FD-8565-65883F7BEEF7}"/>
      </w:docPartPr>
      <w:docPartBody>
        <w:p w:rsidR="009536BC" w:rsidRDefault="00ED74F8">
          <w:pPr>
            <w:pStyle w:val="5D90CECFD38F439EB0230C9473024220"/>
          </w:pPr>
          <w:r w:rsidRPr="009C0959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  <w:docPart>
      <w:docPartPr>
        <w:name w:val="3DFD01A2AD11467CBA1B8E1CDABCAA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31AA3F-5AAD-437B-A2E9-4A60FCF0E054}"/>
      </w:docPartPr>
      <w:docPartBody>
        <w:p w:rsidR="00D36DBE" w:rsidRDefault="002C2A0A" w:rsidP="002C2A0A">
          <w:pPr>
            <w:pStyle w:val="3DFD01A2AD11467CBA1B8E1CDABCAAF0"/>
          </w:pPr>
          <w:r>
            <w:t>Your name</w:t>
          </w:r>
        </w:p>
      </w:docPartBody>
    </w:docPart>
    <w:docPart>
      <w:docPartPr>
        <w:name w:val="227F107B792148CC961677D022C45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B58B9A-B21B-4A8B-BDF3-6A59949E9BEC}"/>
      </w:docPartPr>
      <w:docPartBody>
        <w:p w:rsidR="00D36DBE" w:rsidRDefault="002C2A0A" w:rsidP="002C2A0A">
          <w:pPr>
            <w:pStyle w:val="227F107B792148CC961677D022C45EEC"/>
          </w:pPr>
          <w:r w:rsidRPr="009C0959">
            <w:rPr>
              <w:lang w:bidi="fr-FR"/>
            </w:rPr>
            <w:t>Profession ou secteur d’activité</w:t>
          </w:r>
        </w:p>
      </w:docPartBody>
    </w:docPart>
    <w:docPart>
      <w:docPartPr>
        <w:name w:val="1C080F3E64954EF7A394B96CEF798A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6CE9FA-B1E4-4BE4-A5DB-9C4ED3635741}"/>
      </w:docPartPr>
      <w:docPartBody>
        <w:p w:rsidR="00D36DBE" w:rsidRDefault="002C2A0A" w:rsidP="002C2A0A">
          <w:pPr>
            <w:pStyle w:val="1C080F3E64954EF7A394B96CEF798A9D"/>
          </w:pPr>
          <w:r w:rsidRPr="009C0959">
            <w:rPr>
              <w:lang w:bidi="fr-FR"/>
            </w:rPr>
            <w:t>Lien vers d’autres propriétés en ligne : Portfolio/Site web/Blog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FE"/>
    <w:rsid w:val="000D10B7"/>
    <w:rsid w:val="00107DC4"/>
    <w:rsid w:val="001778EE"/>
    <w:rsid w:val="00184248"/>
    <w:rsid w:val="001F3152"/>
    <w:rsid w:val="00220CEE"/>
    <w:rsid w:val="002C2A0A"/>
    <w:rsid w:val="003B5A8A"/>
    <w:rsid w:val="003D74E3"/>
    <w:rsid w:val="004C3FB1"/>
    <w:rsid w:val="00517728"/>
    <w:rsid w:val="007837D1"/>
    <w:rsid w:val="008529FE"/>
    <w:rsid w:val="008D5EE9"/>
    <w:rsid w:val="009536BC"/>
    <w:rsid w:val="00B34CA9"/>
    <w:rsid w:val="00D36DBE"/>
    <w:rsid w:val="00D44AC5"/>
    <w:rsid w:val="00ED74F8"/>
    <w:rsid w:val="00F1373E"/>
    <w:rsid w:val="00F5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B413959505A4EA3A067458CA649F481">
    <w:name w:val="CB413959505A4EA3A067458CA649F481"/>
  </w:style>
  <w:style w:type="paragraph" w:customStyle="1" w:styleId="371D8FE76F284E47B20D0C427DC9FDD5">
    <w:name w:val="371D8FE76F284E47B20D0C427DC9FDD5"/>
  </w:style>
  <w:style w:type="paragraph" w:customStyle="1" w:styleId="ECE9D81B288248F4B32495B456494A75">
    <w:name w:val="ECE9D81B288248F4B32495B456494A75"/>
  </w:style>
  <w:style w:type="paragraph" w:customStyle="1" w:styleId="6A167053FC0144FA98C7CCEE046A3E6C">
    <w:name w:val="6A167053FC0144FA98C7CCEE046A3E6C"/>
  </w:style>
  <w:style w:type="paragraph" w:customStyle="1" w:styleId="FF634DF50921432490BDBF1EAA3D634A">
    <w:name w:val="FF634DF50921432490BDBF1EAA3D634A"/>
  </w:style>
  <w:style w:type="paragraph" w:customStyle="1" w:styleId="EDC479D61FE1487EA1206ED80467E80A">
    <w:name w:val="EDC479D61FE1487EA1206ED80467E80A"/>
  </w:style>
  <w:style w:type="paragraph" w:customStyle="1" w:styleId="80CD4871CA764E12A62D7107D23C9270">
    <w:name w:val="80CD4871CA764E12A62D7107D23C9270"/>
  </w:style>
  <w:style w:type="paragraph" w:customStyle="1" w:styleId="24F023F2C5A64879B78DF687A5D3E705">
    <w:name w:val="24F023F2C5A64879B78DF687A5D3E705"/>
  </w:style>
  <w:style w:type="paragraph" w:customStyle="1" w:styleId="92BDB04CB1714D2E81023AB0A848C496">
    <w:name w:val="92BDB04CB1714D2E81023AB0A848C496"/>
  </w:style>
  <w:style w:type="paragraph" w:customStyle="1" w:styleId="E5B57BD43A444C2B972CA3507EA020BB">
    <w:name w:val="E5B57BD43A444C2B972CA3507EA020BB"/>
  </w:style>
  <w:style w:type="paragraph" w:customStyle="1" w:styleId="26A0EA0CD8574851BB0D822D29DD4E8C">
    <w:name w:val="26A0EA0CD8574851BB0D822D29DD4E8C"/>
  </w:style>
  <w:style w:type="paragraph" w:customStyle="1" w:styleId="9A8E2E312AA64F0392AEE32C5B54111B">
    <w:name w:val="9A8E2E312AA64F0392AEE32C5B54111B"/>
  </w:style>
  <w:style w:type="paragraph" w:customStyle="1" w:styleId="E29B1D9D0CD34391B06A4BF5569D56D8">
    <w:name w:val="E29B1D9D0CD34391B06A4BF5569D56D8"/>
  </w:style>
  <w:style w:type="paragraph" w:customStyle="1" w:styleId="34DFBB7DC0F64F1FB3A4C69622EC55EE">
    <w:name w:val="34DFBB7DC0F64F1FB3A4C69622EC55EE"/>
  </w:style>
  <w:style w:type="paragraph" w:customStyle="1" w:styleId="EBDD4D0B14CE4201BBEF574E7D070A3B">
    <w:name w:val="EBDD4D0B14CE4201BBEF574E7D070A3B"/>
  </w:style>
  <w:style w:type="paragraph" w:customStyle="1" w:styleId="2F990E9B99CE41F5B70C48B5D17FFF58">
    <w:name w:val="2F990E9B99CE41F5B70C48B5D17FFF58"/>
  </w:style>
  <w:style w:type="paragraph" w:customStyle="1" w:styleId="17044ED35891435BAE30F21526257FEE">
    <w:name w:val="17044ED35891435BAE30F21526257FEE"/>
  </w:style>
  <w:style w:type="paragraph" w:customStyle="1" w:styleId="25B84B79A6F1448E9A568ECE8F9714C6">
    <w:name w:val="25B84B79A6F1448E9A568ECE8F9714C6"/>
  </w:style>
  <w:style w:type="paragraph" w:customStyle="1" w:styleId="F4122878BC1E41019D2CC4659FC4E1C6">
    <w:name w:val="F4122878BC1E41019D2CC4659FC4E1C6"/>
  </w:style>
  <w:style w:type="paragraph" w:customStyle="1" w:styleId="DBDF9829C5994479A0843648736AB7A3">
    <w:name w:val="DBDF9829C5994479A0843648736AB7A3"/>
  </w:style>
  <w:style w:type="paragraph" w:customStyle="1" w:styleId="A8597222DA4942E4A4DDCDE20C06C4C2">
    <w:name w:val="A8597222DA4942E4A4DDCDE20C06C4C2"/>
  </w:style>
  <w:style w:type="paragraph" w:customStyle="1" w:styleId="F5B4C4DC5A0F4FEDAB29D11024E609A5">
    <w:name w:val="F5B4C4DC5A0F4FEDAB29D11024E609A5"/>
  </w:style>
  <w:style w:type="paragraph" w:customStyle="1" w:styleId="A0C4AAA52EF04A0695AA534AF42943BC">
    <w:name w:val="A0C4AAA52EF04A0695AA534AF42943BC"/>
  </w:style>
  <w:style w:type="paragraph" w:customStyle="1" w:styleId="DEEC7DF0AB284074855E7850D67DE90B">
    <w:name w:val="DEEC7DF0AB284074855E7850D67DE90B"/>
  </w:style>
  <w:style w:type="paragraph" w:customStyle="1" w:styleId="D73A221D3ADB47C58E542BC317ED5DA9">
    <w:name w:val="D73A221D3ADB47C58E542BC317ED5DA9"/>
  </w:style>
  <w:style w:type="paragraph" w:customStyle="1" w:styleId="C8C2E0E997924E57BC75FBB26406D87F">
    <w:name w:val="C8C2E0E997924E57BC75FBB26406D87F"/>
  </w:style>
  <w:style w:type="paragraph" w:customStyle="1" w:styleId="56793CFB8DCD4983955A12D39DBAF72F">
    <w:name w:val="56793CFB8DCD4983955A12D39DBAF72F"/>
  </w:style>
  <w:style w:type="paragraph" w:customStyle="1" w:styleId="EF18C95FE99B4783931DF3B1F58F5ADB">
    <w:name w:val="EF18C95FE99B4783931DF3B1F58F5ADB"/>
  </w:style>
  <w:style w:type="paragraph" w:customStyle="1" w:styleId="FA9F136BB2B64C52A030D99028110A41">
    <w:name w:val="FA9F136BB2B64C52A030D99028110A41"/>
  </w:style>
  <w:style w:type="paragraph" w:customStyle="1" w:styleId="5D90CECFD38F439EB0230C9473024220">
    <w:name w:val="5D90CECFD38F439EB0230C9473024220"/>
  </w:style>
  <w:style w:type="paragraph" w:customStyle="1" w:styleId="D18494BFC287475189947D68A223B515">
    <w:name w:val="D18494BFC287475189947D68A223B515"/>
    <w:rsid w:val="008529FE"/>
  </w:style>
  <w:style w:type="paragraph" w:customStyle="1" w:styleId="FDA039B4BE9A4AD2BDCD28C84D30F97E">
    <w:name w:val="FDA039B4BE9A4AD2BDCD28C84D30F97E"/>
    <w:rsid w:val="008529FE"/>
  </w:style>
  <w:style w:type="paragraph" w:customStyle="1" w:styleId="72A702AE6BDC4D76A4332CDE23C4E41B">
    <w:name w:val="72A702AE6BDC4D76A4332CDE23C4E41B"/>
    <w:rsid w:val="008529FE"/>
  </w:style>
  <w:style w:type="paragraph" w:customStyle="1" w:styleId="A895958424DA44B3A2BA4E4425BCDF3E">
    <w:name w:val="A895958424DA44B3A2BA4E4425BCDF3E"/>
    <w:rsid w:val="008529FE"/>
  </w:style>
  <w:style w:type="paragraph" w:customStyle="1" w:styleId="02685CF8D6AE494092EBE65AAA6BD748">
    <w:name w:val="02685CF8D6AE494092EBE65AAA6BD748"/>
    <w:rsid w:val="008529FE"/>
  </w:style>
  <w:style w:type="paragraph" w:customStyle="1" w:styleId="6748B955820D498180A9B4702FE189DC">
    <w:name w:val="6748B955820D498180A9B4702FE189DC"/>
    <w:rsid w:val="008529FE"/>
  </w:style>
  <w:style w:type="paragraph" w:customStyle="1" w:styleId="D5BAFC69E10844C29D7C5A99BB94FDBD">
    <w:name w:val="D5BAFC69E10844C29D7C5A99BB94FDBD"/>
    <w:rsid w:val="008529FE"/>
  </w:style>
  <w:style w:type="character" w:styleId="Textedelespacerserv">
    <w:name w:val="Placeholder Text"/>
    <w:basedOn w:val="Policepardfaut"/>
    <w:uiPriority w:val="99"/>
    <w:semiHidden/>
    <w:rsid w:val="008529FE"/>
    <w:rPr>
      <w:color w:val="808080"/>
    </w:rPr>
  </w:style>
  <w:style w:type="paragraph" w:customStyle="1" w:styleId="E56F1FC7AFA84C7CAD75A9B918099CA6">
    <w:name w:val="E56F1FC7AFA84C7CAD75A9B918099CA6"/>
    <w:rsid w:val="008529FE"/>
  </w:style>
  <w:style w:type="paragraph" w:customStyle="1" w:styleId="E555760D5A46440792D9F0541C441A97">
    <w:name w:val="E555760D5A46440792D9F0541C441A97"/>
    <w:rsid w:val="008529FE"/>
  </w:style>
  <w:style w:type="paragraph" w:customStyle="1" w:styleId="D2F9A585888A47D5A27FF7A9605BFF3C">
    <w:name w:val="D2F9A585888A47D5A27FF7A9605BFF3C"/>
    <w:rsid w:val="003B5A8A"/>
  </w:style>
  <w:style w:type="paragraph" w:customStyle="1" w:styleId="F76E3F47D1F1482ABAEE2E8E55E2E6E3">
    <w:name w:val="F76E3F47D1F1482ABAEE2E8E55E2E6E3"/>
    <w:rsid w:val="003B5A8A"/>
  </w:style>
  <w:style w:type="paragraph" w:customStyle="1" w:styleId="DF8C3A07A01B485EB5BA7DCF4911AEB5">
    <w:name w:val="DF8C3A07A01B485EB5BA7DCF4911AEB5"/>
    <w:rsid w:val="003B5A8A"/>
  </w:style>
  <w:style w:type="paragraph" w:customStyle="1" w:styleId="C65D9BDE71464CEEADE3638BCD62EEB1">
    <w:name w:val="C65D9BDE71464CEEADE3638BCD62EEB1"/>
    <w:rsid w:val="00D44AC5"/>
    <w:rPr>
      <w:lang w:val="fr-FR" w:eastAsia="fr-FR"/>
    </w:rPr>
  </w:style>
  <w:style w:type="paragraph" w:customStyle="1" w:styleId="ED6B10F97AE743978F534492E0D18223">
    <w:name w:val="ED6B10F97AE743978F534492E0D18223"/>
    <w:rsid w:val="00D44AC5"/>
    <w:rPr>
      <w:lang w:val="fr-FR" w:eastAsia="fr-FR"/>
    </w:rPr>
  </w:style>
  <w:style w:type="paragraph" w:customStyle="1" w:styleId="B7D644BFCAF44CC0AACD73243A6153BF">
    <w:name w:val="B7D644BFCAF44CC0AACD73243A6153BF"/>
    <w:rsid w:val="00D44AC5"/>
    <w:rPr>
      <w:lang w:val="fr-FR" w:eastAsia="fr-FR"/>
    </w:rPr>
  </w:style>
  <w:style w:type="paragraph" w:customStyle="1" w:styleId="4E3BD7EA41A848AA9A16704B9FD9165C">
    <w:name w:val="4E3BD7EA41A848AA9A16704B9FD9165C"/>
    <w:rsid w:val="002C2A0A"/>
    <w:rPr>
      <w:lang w:val="fr-FR" w:eastAsia="fr-FR"/>
    </w:rPr>
  </w:style>
  <w:style w:type="paragraph" w:customStyle="1" w:styleId="41CF6EED98F045D8893AED8DCD9FE1C5">
    <w:name w:val="41CF6EED98F045D8893AED8DCD9FE1C5"/>
    <w:rsid w:val="002C2A0A"/>
    <w:rPr>
      <w:lang w:val="fr-FR" w:eastAsia="fr-FR"/>
    </w:rPr>
  </w:style>
  <w:style w:type="paragraph" w:customStyle="1" w:styleId="233B124C250E4DB0A950821681EF84C3">
    <w:name w:val="233B124C250E4DB0A950821681EF84C3"/>
    <w:rsid w:val="002C2A0A"/>
    <w:rPr>
      <w:lang w:val="fr-FR" w:eastAsia="fr-FR"/>
    </w:rPr>
  </w:style>
  <w:style w:type="paragraph" w:customStyle="1" w:styleId="4AED9A32C0E64C23AA7BF875DEBBCC24">
    <w:name w:val="4AED9A32C0E64C23AA7BF875DEBBCC24"/>
    <w:rsid w:val="002C2A0A"/>
    <w:rPr>
      <w:lang w:val="fr-FR" w:eastAsia="fr-FR"/>
    </w:rPr>
  </w:style>
  <w:style w:type="paragraph" w:customStyle="1" w:styleId="D063DDF56266498988CFB911B6B15D30">
    <w:name w:val="D063DDF56266498988CFB911B6B15D30"/>
    <w:rsid w:val="002C2A0A"/>
    <w:rPr>
      <w:lang w:val="fr-FR" w:eastAsia="fr-FR"/>
    </w:rPr>
  </w:style>
  <w:style w:type="paragraph" w:customStyle="1" w:styleId="EB6DF1F51DAD4C379A9D325014E4077D">
    <w:name w:val="EB6DF1F51DAD4C379A9D325014E4077D"/>
    <w:rsid w:val="002C2A0A"/>
    <w:rPr>
      <w:lang w:val="fr-FR" w:eastAsia="fr-FR"/>
    </w:rPr>
  </w:style>
  <w:style w:type="paragraph" w:customStyle="1" w:styleId="AF63BCBE74294EC286ACF83F86E0DDA6">
    <w:name w:val="AF63BCBE74294EC286ACF83F86E0DDA6"/>
    <w:rsid w:val="002C2A0A"/>
    <w:rPr>
      <w:lang w:val="fr-FR" w:eastAsia="fr-FR"/>
    </w:rPr>
  </w:style>
  <w:style w:type="paragraph" w:customStyle="1" w:styleId="5ED92992F0A945A190E42B4E32EB7584">
    <w:name w:val="5ED92992F0A945A190E42B4E32EB7584"/>
    <w:rsid w:val="002C2A0A"/>
    <w:rPr>
      <w:lang w:val="fr-FR" w:eastAsia="fr-FR"/>
    </w:rPr>
  </w:style>
  <w:style w:type="paragraph" w:customStyle="1" w:styleId="31EF7B0A0076470A9317E3AE83E333DE">
    <w:name w:val="31EF7B0A0076470A9317E3AE83E333DE"/>
    <w:rsid w:val="002C2A0A"/>
    <w:rPr>
      <w:lang w:val="fr-FR" w:eastAsia="fr-FR"/>
    </w:rPr>
  </w:style>
  <w:style w:type="paragraph" w:customStyle="1" w:styleId="586D9DCBCD184E56B54EE7FE8C391CF5">
    <w:name w:val="586D9DCBCD184E56B54EE7FE8C391CF5"/>
    <w:rsid w:val="002C2A0A"/>
    <w:rPr>
      <w:lang w:val="fr-FR" w:eastAsia="fr-FR"/>
    </w:rPr>
  </w:style>
  <w:style w:type="paragraph" w:customStyle="1" w:styleId="76A17C085BD04D8E9145B05DB89DC2F7">
    <w:name w:val="76A17C085BD04D8E9145B05DB89DC2F7"/>
    <w:rsid w:val="002C2A0A"/>
    <w:rPr>
      <w:lang w:val="fr-FR" w:eastAsia="fr-FR"/>
    </w:rPr>
  </w:style>
  <w:style w:type="paragraph" w:customStyle="1" w:styleId="8D90BBAECC80430E97CE6960F1D9B25C">
    <w:name w:val="8D90BBAECC80430E97CE6960F1D9B25C"/>
    <w:rsid w:val="002C2A0A"/>
    <w:rPr>
      <w:lang w:val="fr-FR" w:eastAsia="fr-FR"/>
    </w:rPr>
  </w:style>
  <w:style w:type="paragraph" w:customStyle="1" w:styleId="3DFD01A2AD11467CBA1B8E1CDABCAAF0">
    <w:name w:val="3DFD01A2AD11467CBA1B8E1CDABCAAF0"/>
    <w:rsid w:val="002C2A0A"/>
    <w:rPr>
      <w:lang w:val="fr-FR" w:eastAsia="fr-FR"/>
    </w:rPr>
  </w:style>
  <w:style w:type="paragraph" w:customStyle="1" w:styleId="227F107B792148CC961677D022C45EEC">
    <w:name w:val="227F107B792148CC961677D022C45EEC"/>
    <w:rsid w:val="002C2A0A"/>
    <w:rPr>
      <w:lang w:val="fr-FR" w:eastAsia="fr-FR"/>
    </w:rPr>
  </w:style>
  <w:style w:type="paragraph" w:customStyle="1" w:styleId="1C080F3E64954EF7A394B96CEF798A9D">
    <w:name w:val="1C080F3E64954EF7A394B96CEF798A9D"/>
    <w:rsid w:val="002C2A0A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A1FA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06.78.73.24.20</CompanyPhone>
  <CompanyFax>83440 Fayence</CompanyFax>
  <CompanyEmail>romain.cocogne83@gmail.com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CDE015-AFE7-4ECB-8D23-96988E2CD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soigné, conçu par MOO.dotx</Template>
  <TotalTime>370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etudiant ingénieur</dc:subject>
  <dc:creator>romain cocogne</dc:creator>
  <cp:keywords/>
  <dc:description>21 ans</dc:description>
  <cp:lastModifiedBy>romain. cocogne.</cp:lastModifiedBy>
  <cp:revision>18</cp:revision>
  <cp:lastPrinted>2019-04-04T12:26:00Z</cp:lastPrinted>
  <dcterms:created xsi:type="dcterms:W3CDTF">2018-04-19T13:08:00Z</dcterms:created>
  <dcterms:modified xsi:type="dcterms:W3CDTF">2019-08-26T22:25:00Z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