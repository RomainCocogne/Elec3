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896AAE" w:rsidTr="0090195C">
        <w:trPr>
          <w:trHeight w:val="12254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896AAE" w:rsidRDefault="0066410C" w:rsidP="000C3CCE">
            <w:pPr>
              <w:pStyle w:val="Initiales"/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296734</wp:posOffset>
                  </wp:positionH>
                  <wp:positionV relativeFrom="paragraph">
                    <wp:posOffset>175886</wp:posOffset>
                  </wp:positionV>
                  <wp:extent cx="1054444" cy="1790700"/>
                  <wp:effectExtent l="0" t="0" r="0" b="0"/>
                  <wp:wrapNone/>
                  <wp:docPr id="23" name="Image 23" descr="Une image contenant personne, cravate, homme, habits&#10;&#10;Description générée avec un niveau de confiance très élev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180419_17184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444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410C" w:rsidRDefault="0066410C" w:rsidP="007569C1">
            <w:pPr>
              <w:pStyle w:val="Titre3"/>
            </w:pPr>
          </w:p>
          <w:p w:rsidR="0066410C" w:rsidRDefault="0066410C" w:rsidP="007569C1">
            <w:pPr>
              <w:pStyle w:val="Titre3"/>
            </w:pPr>
          </w:p>
          <w:p w:rsidR="0066410C" w:rsidRDefault="0066410C" w:rsidP="007569C1">
            <w:pPr>
              <w:pStyle w:val="Titre3"/>
            </w:pPr>
          </w:p>
          <w:p w:rsidR="0066410C" w:rsidRDefault="0066410C" w:rsidP="007569C1">
            <w:pPr>
              <w:pStyle w:val="Titre3"/>
            </w:pPr>
          </w:p>
          <w:p w:rsidR="00A50939" w:rsidRPr="00896AAE" w:rsidRDefault="00022384" w:rsidP="007569C1">
            <w:pPr>
              <w:pStyle w:val="Titre3"/>
            </w:pPr>
            <w:r w:rsidRPr="00896AAE">
              <w:t>objectif</w:t>
            </w:r>
            <w:r w:rsidR="0024065B">
              <w:t>s</w:t>
            </w:r>
          </w:p>
          <w:p w:rsidR="002C2CDD" w:rsidRPr="00896AAE" w:rsidRDefault="00C70761" w:rsidP="005A1BA5">
            <w:r>
              <w:t>Je cherche à enrichir mon expérience</w:t>
            </w:r>
            <w:r w:rsidR="006705B5">
              <w:t xml:space="preserve"> professionnelle</w:t>
            </w:r>
            <w:r>
              <w:t xml:space="preserve"> et mes compétences. </w:t>
            </w:r>
            <w:r w:rsidR="008A2C15">
              <w:t>Cette</w:t>
            </w:r>
            <w:r>
              <w:t xml:space="preserve"> opportunité</w:t>
            </w:r>
            <w:r w:rsidR="0045338D">
              <w:t xml:space="preserve"> me </w:t>
            </w:r>
            <w:r w:rsidR="00BB3534">
              <w:t>permettra</w:t>
            </w:r>
            <w:r w:rsidR="0045338D">
              <w:t xml:space="preserve"> de </w:t>
            </w:r>
            <w:r>
              <w:t>gagner</w:t>
            </w:r>
            <w:r w:rsidR="0045338D">
              <w:t xml:space="preserve"> plus d’</w:t>
            </w:r>
            <w:r>
              <w:t>indépendance financière.</w:t>
            </w:r>
          </w:p>
          <w:p w:rsidR="002C2CDD" w:rsidRPr="00896AAE" w:rsidRDefault="00022384" w:rsidP="007569C1">
            <w:pPr>
              <w:pStyle w:val="Titre3"/>
            </w:pPr>
            <w:r w:rsidRPr="00896AAE">
              <w:t>competences</w:t>
            </w:r>
          </w:p>
          <w:p w:rsidR="00741125" w:rsidRDefault="00BB3534" w:rsidP="005A1BA5">
            <w:r>
              <w:t xml:space="preserve">Je maitrise le français et l’anglais. J’ai des bases </w:t>
            </w:r>
            <w:r w:rsidR="0050363D">
              <w:t>d’espagnol.</w:t>
            </w:r>
          </w:p>
          <w:p w:rsidR="0050363D" w:rsidRDefault="0050363D" w:rsidP="005A1BA5">
            <w:r>
              <w:t>Je sais programmer en Java, Python, HTML, CSS, JavaScript, Arduino, Processing.</w:t>
            </w:r>
          </w:p>
          <w:p w:rsidR="0050363D" w:rsidRDefault="0050363D" w:rsidP="005A1BA5">
            <w:r>
              <w:t>Je sais faire des modélisations 3D.</w:t>
            </w:r>
          </w:p>
          <w:p w:rsidR="0050363D" w:rsidRDefault="0050363D" w:rsidP="005A1BA5"/>
          <w:p w:rsidR="0024065B" w:rsidRPr="00896AAE" w:rsidRDefault="0024065B" w:rsidP="005A1BA5">
            <w:r>
              <w:t>Je suis curieux</w:t>
            </w:r>
            <w:r w:rsidR="004B0DCD">
              <w:t>, j’</w:t>
            </w:r>
            <w:r>
              <w:t>aime découvrir et apprendre de nouvelles choses. Je suis toujours motivé pour aller au bout de ce que j’ai commencé.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896AAE" w:rsidTr="0090195C">
              <w:trPr>
                <w:trHeight w:hRule="exact" w:val="914"/>
              </w:trPr>
              <w:tc>
                <w:tcPr>
                  <w:tcW w:w="6055" w:type="dxa"/>
                  <w:vAlign w:val="center"/>
                </w:tcPr>
                <w:p w:rsidR="00C612DA" w:rsidRPr="00896AAE" w:rsidRDefault="00672D48" w:rsidP="00C612DA">
                  <w:pPr>
                    <w:pStyle w:val="Titre1"/>
                    <w:outlineLvl w:val="0"/>
                  </w:pPr>
                  <w:sdt>
                    <w:sdtPr>
                      <w:rPr>
                        <w:lang w:bidi="fr-FR"/>
                      </w:rPr>
                      <w:alias w:val="Entrez votre nom :"/>
                      <w:tag w:val="Entrez votre nom :"/>
                      <w:id w:val="1334489668"/>
                      <w:placeholder>
                        <w:docPart w:val="EDC479D61FE1487EA1206ED80467E80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77D47" w:rsidRPr="00896AAE">
                        <w:rPr>
                          <w:lang w:bidi="fr-FR"/>
                        </w:rPr>
                        <w:t>ro</w:t>
                      </w:r>
                      <w:r w:rsidR="00930232" w:rsidRPr="00896AAE">
                        <w:rPr>
                          <w:lang w:bidi="fr-FR"/>
                        </w:rPr>
                        <w:t>main</w:t>
                      </w:r>
                      <w:r w:rsidR="00177D47" w:rsidRPr="00896AAE">
                        <w:rPr>
                          <w:lang w:bidi="fr-FR"/>
                        </w:rPr>
                        <w:t xml:space="preserve"> cocogne</w:t>
                      </w:r>
                    </w:sdtContent>
                  </w:sdt>
                </w:p>
                <w:p w:rsidR="00906BEE" w:rsidRPr="00896AAE" w:rsidRDefault="00672D48" w:rsidP="00906BEE">
                  <w:pPr>
                    <w:pStyle w:val="Titre2"/>
                    <w:outlineLvl w:val="1"/>
                  </w:pPr>
                  <w:sdt>
                    <w:sdtPr>
                      <w:alias w:val="Entrez un profession ou un secteur d’activité :"/>
                      <w:tag w:val="Entrez un profession ou un secteur d’activité :"/>
                      <w:id w:val="-83681269"/>
                      <w:placeholder>
                        <w:docPart w:val="80CD4871CA764E12A62D7107D23C927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C3CCE" w:rsidRPr="00896AAE">
                        <w:t>etudiant ingenieur</w:t>
                      </w:r>
                    </w:sdtContent>
                  </w:sdt>
                  <w:r w:rsidR="00E02DCD" w:rsidRPr="00896AAE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Lien vers d’autres propriétés en ligne :"/>
                      <w:tag w:val="Lien vers d’autres propriétés en ligne :"/>
                      <w:id w:val="1480037238"/>
                      <w:placeholder>
                        <w:docPart w:val="24F023F2C5A64879B78DF687A5D3E70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C3CCE" w:rsidRPr="00896AAE">
                        <w:t>20 ans</w:t>
                      </w:r>
                    </w:sdtContent>
                  </w:sdt>
                </w:p>
              </w:tc>
            </w:tr>
          </w:tbl>
          <w:p w:rsidR="002C2CDD" w:rsidRPr="00896AAE" w:rsidRDefault="00022384" w:rsidP="007569C1">
            <w:pPr>
              <w:pStyle w:val="Titre3"/>
            </w:pPr>
            <w:r w:rsidRPr="00896AAE">
              <w:t>experiences professionelles</w:t>
            </w:r>
          </w:p>
          <w:p w:rsidR="002C2CDD" w:rsidRPr="00896AAE" w:rsidRDefault="000C022D" w:rsidP="007569C1">
            <w:pPr>
              <w:pStyle w:val="Titre4"/>
            </w:pPr>
            <w:r w:rsidRPr="00896AAE">
              <w:t>Course en cours</w:t>
            </w:r>
            <w:r w:rsidR="002C2CDD" w:rsidRPr="00896AAE">
              <w:rPr>
                <w:lang w:bidi="fr-FR"/>
              </w:rPr>
              <w:t xml:space="preserve"> • </w:t>
            </w:r>
            <w:r w:rsidR="0055093B" w:rsidRPr="00896AAE">
              <w:t>dacia</w:t>
            </w:r>
            <w:r w:rsidR="002C2CDD" w:rsidRPr="00896AAE">
              <w:rPr>
                <w:lang w:bidi="fr-FR"/>
              </w:rPr>
              <w:t xml:space="preserve"> • </w:t>
            </w:r>
            <w:r w:rsidR="0055093B" w:rsidRPr="00896AAE">
              <w:t>01/2017</w:t>
            </w:r>
            <w:r w:rsidR="002C2CDD" w:rsidRPr="00896AAE">
              <w:rPr>
                <w:lang w:bidi="fr-FR"/>
              </w:rPr>
              <w:t xml:space="preserve"> – </w:t>
            </w:r>
            <w:r w:rsidR="0055093B" w:rsidRPr="00896AAE">
              <w:t>06 /2017</w:t>
            </w:r>
          </w:p>
          <w:p w:rsidR="002C2CDD" w:rsidRPr="00896AAE" w:rsidRDefault="0055093B" w:rsidP="007569C1">
            <w:r w:rsidRPr="00896AAE">
              <w:t>En charge de la conception, design et développement de la voiture.</w:t>
            </w:r>
          </w:p>
          <w:p w:rsidR="002C2CDD" w:rsidRPr="00896AAE" w:rsidRDefault="0055093B" w:rsidP="007569C1">
            <w:pPr>
              <w:pStyle w:val="Titre4"/>
            </w:pPr>
            <w:r w:rsidRPr="00896AAE">
              <w:t>Animateur</w:t>
            </w:r>
            <w:r w:rsidR="002C2CDD" w:rsidRPr="00896AAE">
              <w:rPr>
                <w:lang w:bidi="fr-FR"/>
              </w:rPr>
              <w:t xml:space="preserve"> • </w:t>
            </w:r>
            <w:r w:rsidRPr="00896AAE">
              <w:t>f.o.l</w:t>
            </w:r>
            <w:r w:rsidR="002C2CDD" w:rsidRPr="00896AAE">
              <w:rPr>
                <w:lang w:bidi="fr-FR"/>
              </w:rPr>
              <w:t xml:space="preserve"> • </w:t>
            </w:r>
            <w:r w:rsidRPr="00896AAE">
              <w:t>0</w:t>
            </w:r>
            <w:r w:rsidR="008542E4">
              <w:t>7</w:t>
            </w:r>
            <w:r w:rsidRPr="00896AAE">
              <w:t>/2017</w:t>
            </w:r>
            <w:r w:rsidR="002C2CDD" w:rsidRPr="00896AAE">
              <w:rPr>
                <w:lang w:bidi="fr-FR"/>
              </w:rPr>
              <w:t xml:space="preserve"> – </w:t>
            </w:r>
            <w:r w:rsidRPr="00896AAE">
              <w:t>0</w:t>
            </w:r>
            <w:r w:rsidR="008542E4">
              <w:t>8</w:t>
            </w:r>
            <w:bookmarkStart w:id="0" w:name="_GoBack"/>
            <w:bookmarkEnd w:id="0"/>
            <w:r w:rsidRPr="00896AAE">
              <w:t>/2017</w:t>
            </w:r>
            <w:r w:rsidR="008542E4">
              <w:t xml:space="preserve"> </w:t>
            </w:r>
            <w:r w:rsidR="008542E4" w:rsidRPr="00896AAE">
              <w:rPr>
                <w:lang w:bidi="fr-FR"/>
              </w:rPr>
              <w:t xml:space="preserve">• </w:t>
            </w:r>
            <w:r w:rsidR="008542E4" w:rsidRPr="00896AAE">
              <w:t>07/201</w:t>
            </w:r>
            <w:r w:rsidR="008542E4">
              <w:t>8</w:t>
            </w:r>
            <w:r w:rsidR="008542E4" w:rsidRPr="00896AAE">
              <w:rPr>
                <w:lang w:bidi="fr-FR"/>
              </w:rPr>
              <w:t xml:space="preserve"> – </w:t>
            </w:r>
            <w:r w:rsidR="008542E4" w:rsidRPr="00896AAE">
              <w:t>0</w:t>
            </w:r>
            <w:r w:rsidR="008542E4">
              <w:t>8</w:t>
            </w:r>
            <w:r w:rsidR="008542E4" w:rsidRPr="00896AAE">
              <w:t>/201</w:t>
            </w:r>
            <w:r w:rsidR="008542E4">
              <w:t>8</w:t>
            </w:r>
            <w:r w:rsidR="008542E4">
              <w:t xml:space="preserve"> </w:t>
            </w:r>
          </w:p>
          <w:p w:rsidR="00C92A83" w:rsidRPr="00896AAE" w:rsidRDefault="0055093B" w:rsidP="007569C1">
            <w:r w:rsidRPr="00896AAE">
              <w:t>Animateur surveillant baignade pour enfants de 5 à 17 ans, Ile de Port-Cros, Hyères (83).</w:t>
            </w:r>
          </w:p>
          <w:p w:rsidR="00C92A83" w:rsidRPr="00896AAE" w:rsidRDefault="00C92A83" w:rsidP="00C92A83">
            <w:pPr>
              <w:pStyle w:val="Titre4"/>
            </w:pPr>
            <w:r w:rsidRPr="00896AAE">
              <w:t>Livreur</w:t>
            </w:r>
            <w:r w:rsidRPr="00896AAE">
              <w:rPr>
                <w:lang w:bidi="fr-FR"/>
              </w:rPr>
              <w:t xml:space="preserve"> • </w:t>
            </w:r>
            <w:r w:rsidRPr="00896AAE">
              <w:t>dimi’s pizza</w:t>
            </w:r>
            <w:r w:rsidRPr="00896AAE">
              <w:rPr>
                <w:lang w:bidi="fr-FR"/>
              </w:rPr>
              <w:t xml:space="preserve"> • </w:t>
            </w:r>
            <w:r w:rsidRPr="00896AAE">
              <w:t>07/2017</w:t>
            </w:r>
            <w:r w:rsidRPr="00896AAE">
              <w:rPr>
                <w:lang w:bidi="fr-FR"/>
              </w:rPr>
              <w:t xml:space="preserve"> – </w:t>
            </w:r>
            <w:r w:rsidRPr="00896AAE">
              <w:t>0</w:t>
            </w:r>
            <w:r w:rsidR="00A22967" w:rsidRPr="00896AAE">
              <w:t>7</w:t>
            </w:r>
            <w:r w:rsidRPr="00896AAE">
              <w:t>/2017</w:t>
            </w:r>
          </w:p>
          <w:p w:rsidR="00A22967" w:rsidRPr="00896AAE" w:rsidRDefault="00A22967" w:rsidP="00A22967">
            <w:pPr>
              <w:spacing w:after="120" w:line="240" w:lineRule="auto"/>
            </w:pPr>
            <w:r w:rsidRPr="00896AAE">
              <w:t>Livreur et réceptionniste pendant 1 semaine, Montauroux (83).</w:t>
            </w:r>
          </w:p>
          <w:p w:rsidR="00A22967" w:rsidRPr="00896AAE" w:rsidRDefault="00A22967" w:rsidP="00A22967">
            <w:pPr>
              <w:pStyle w:val="Titre4"/>
            </w:pPr>
            <w:r w:rsidRPr="00896AAE">
              <w:t>animateur</w:t>
            </w:r>
            <w:r w:rsidRPr="00896AAE">
              <w:rPr>
                <w:lang w:bidi="fr-FR"/>
              </w:rPr>
              <w:t xml:space="preserve"> • </w:t>
            </w:r>
            <w:r w:rsidRPr="00896AAE">
              <w:t>odel var</w:t>
            </w:r>
            <w:r w:rsidRPr="00896AAE">
              <w:rPr>
                <w:lang w:bidi="fr-FR"/>
              </w:rPr>
              <w:t xml:space="preserve">• </w:t>
            </w:r>
            <w:r w:rsidRPr="00896AAE">
              <w:t>07/2016</w:t>
            </w:r>
            <w:r w:rsidRPr="00896AAE">
              <w:rPr>
                <w:lang w:bidi="fr-FR"/>
              </w:rPr>
              <w:t xml:space="preserve"> – </w:t>
            </w:r>
            <w:r w:rsidRPr="00896AAE">
              <w:t>08/2016</w:t>
            </w:r>
          </w:p>
          <w:p w:rsidR="00A22967" w:rsidRPr="00896AAE" w:rsidRDefault="00A22967" w:rsidP="00A22967">
            <w:pPr>
              <w:spacing w:after="120" w:line="240" w:lineRule="auto"/>
            </w:pPr>
            <w:r w:rsidRPr="00896AAE">
              <w:rPr>
                <w:noProof/>
              </w:rPr>
              <w:t>Animateur surveillant baignade pour enfants de 3 à 12 ans, ALSH de st Maxime (83).</w:t>
            </w:r>
            <w:r w:rsidRPr="00896AAE">
              <w:t xml:space="preserve"> </w:t>
            </w:r>
          </w:p>
          <w:p w:rsidR="002C2CDD" w:rsidRPr="00896AAE" w:rsidRDefault="00A22967" w:rsidP="00A22967">
            <w:pPr>
              <w:pStyle w:val="Titre3"/>
            </w:pPr>
            <w:r w:rsidRPr="00896AAE">
              <w:t xml:space="preserve"> </w:t>
            </w:r>
            <w:r w:rsidR="00022384" w:rsidRPr="00896AAE">
              <w:t>formations</w:t>
            </w:r>
          </w:p>
          <w:p w:rsidR="00964F8C" w:rsidRPr="00F33562" w:rsidRDefault="00964F8C" w:rsidP="00964F8C">
            <w:pPr>
              <w:pStyle w:val="Titre4"/>
            </w:pPr>
            <w:r>
              <w:t xml:space="preserve">Niveau 1 plongéé </w:t>
            </w:r>
            <w:r w:rsidRPr="00F33562">
              <w:rPr>
                <w:lang w:bidi="fr-FR"/>
              </w:rPr>
              <w:t xml:space="preserve">• </w:t>
            </w:r>
            <w:r w:rsidRPr="00F33562">
              <w:t>201</w:t>
            </w:r>
            <w:r>
              <w:t>7</w:t>
            </w:r>
            <w:r w:rsidRPr="00896AAE">
              <w:rPr>
                <w:lang w:bidi="fr-FR"/>
              </w:rPr>
              <w:t xml:space="preserve">• </w:t>
            </w:r>
            <w:r>
              <w:t>port-cros</w:t>
            </w:r>
          </w:p>
          <w:p w:rsidR="00964F8C" w:rsidRDefault="00964F8C" w:rsidP="00964F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Reçu une formation plongée</w:t>
            </w:r>
            <w:r w:rsidR="00F11FED">
              <w:rPr>
                <w:noProof/>
              </w:rPr>
              <w:t xml:space="preserve"> soumarine</w:t>
            </w:r>
            <w:r>
              <w:rPr>
                <w:noProof/>
              </w:rPr>
              <w:t xml:space="preserve"> d’une semaine.</w:t>
            </w:r>
          </w:p>
          <w:p w:rsidR="002C2CDD" w:rsidRPr="00896AAE" w:rsidRDefault="00896AAE" w:rsidP="007569C1">
            <w:pPr>
              <w:pStyle w:val="Titre4"/>
            </w:pPr>
            <w:r w:rsidRPr="00896AAE">
              <w:t>prepa</w:t>
            </w:r>
            <w:r w:rsidR="002C2CDD" w:rsidRPr="00896AAE">
              <w:rPr>
                <w:lang w:bidi="fr-FR"/>
              </w:rPr>
              <w:t xml:space="preserve"> • </w:t>
            </w:r>
            <w:r w:rsidRPr="00896AAE">
              <w:t>2016</w:t>
            </w:r>
            <w:r w:rsidR="002C2CDD" w:rsidRPr="00896AAE">
              <w:rPr>
                <w:lang w:bidi="fr-FR"/>
              </w:rPr>
              <w:t xml:space="preserve"> • </w:t>
            </w:r>
            <w:r w:rsidRPr="00896AAE">
              <w:t>polytech sophia</w:t>
            </w:r>
          </w:p>
          <w:p w:rsidR="002C2CDD" w:rsidRPr="00896AAE" w:rsidRDefault="00896AAE" w:rsidP="007569C1">
            <w:r w:rsidRPr="00896AAE">
              <w:t xml:space="preserve">Prépa intégrée dans </w:t>
            </w:r>
            <w:r>
              <w:t>l’école d’ingénieur Polytech Nice. Actuellement en 2</w:t>
            </w:r>
            <w:r w:rsidRPr="00896AAE">
              <w:rPr>
                <w:vertAlign w:val="superscript"/>
              </w:rPr>
              <w:t>ème</w:t>
            </w:r>
            <w:r>
              <w:t xml:space="preserve"> année.</w:t>
            </w:r>
          </w:p>
          <w:p w:rsidR="002C2CDD" w:rsidRPr="008542E4" w:rsidRDefault="00B92DFB" w:rsidP="007569C1">
            <w:pPr>
              <w:pStyle w:val="Titre4"/>
            </w:pPr>
            <w:r w:rsidRPr="008542E4">
              <w:t>bac</w:t>
            </w:r>
            <w:r w:rsidR="002C2CDD" w:rsidRPr="008542E4">
              <w:rPr>
                <w:lang w:bidi="fr-FR"/>
              </w:rPr>
              <w:t xml:space="preserve"> • </w:t>
            </w:r>
            <w:r w:rsidR="007F671E" w:rsidRPr="008542E4">
              <w:t>2016</w:t>
            </w:r>
            <w:r w:rsidR="002C2CDD" w:rsidRPr="008542E4">
              <w:rPr>
                <w:lang w:bidi="fr-FR"/>
              </w:rPr>
              <w:t xml:space="preserve"> • </w:t>
            </w:r>
            <w:r w:rsidR="007F671E" w:rsidRPr="008542E4">
              <w:t>jules ferry</w:t>
            </w:r>
          </w:p>
          <w:p w:rsidR="002C2CDD" w:rsidRDefault="007F671E" w:rsidP="007569C1">
            <w:r w:rsidRPr="000F7CE2">
              <w:t>Bac Série S SI</w:t>
            </w:r>
            <w:r w:rsidR="000F7CE2" w:rsidRPr="000F7CE2">
              <w:t xml:space="preserve"> (s</w:t>
            </w:r>
            <w:r w:rsidR="000F7CE2">
              <w:t>cience de l’ingénieur) option ISN (informatique et science du numérique) avec Mention Très Bien.</w:t>
            </w:r>
          </w:p>
          <w:p w:rsidR="00F33562" w:rsidRPr="00F33562" w:rsidRDefault="00C629EF" w:rsidP="00F33562">
            <w:pPr>
              <w:pStyle w:val="Titre4"/>
            </w:pPr>
            <w:r>
              <w:t>bafa</w:t>
            </w:r>
            <w:r w:rsidR="00F33562" w:rsidRPr="00F33562">
              <w:rPr>
                <w:lang w:bidi="fr-FR"/>
              </w:rPr>
              <w:t xml:space="preserve"> • </w:t>
            </w:r>
            <w:r w:rsidR="00F33562" w:rsidRPr="00F33562">
              <w:t>201</w:t>
            </w:r>
            <w:r>
              <w:t>5</w:t>
            </w:r>
            <w:r w:rsidR="00F33562" w:rsidRPr="00F33562">
              <w:rPr>
                <w:lang w:bidi="fr-FR"/>
              </w:rPr>
              <w:t xml:space="preserve"> </w:t>
            </w:r>
          </w:p>
          <w:p w:rsidR="00C629EF" w:rsidRDefault="00C629EF" w:rsidP="00C629E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Diplomé BAFA (cursus complet) spécialité surveillant baignade.</w:t>
            </w:r>
          </w:p>
          <w:p w:rsidR="00CE6D90" w:rsidRDefault="00CE6D90" w:rsidP="00C629E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PSC1.</w:t>
            </w:r>
          </w:p>
          <w:p w:rsidR="00964F8C" w:rsidRPr="008542E4" w:rsidRDefault="00964F8C" w:rsidP="00964F8C">
            <w:pPr>
              <w:pStyle w:val="Titre4"/>
            </w:pPr>
            <w:r w:rsidRPr="008542E4">
              <w:t>psc1</w:t>
            </w:r>
            <w:r w:rsidRPr="008542E4">
              <w:rPr>
                <w:lang w:bidi="fr-FR"/>
              </w:rPr>
              <w:t xml:space="preserve"> • </w:t>
            </w:r>
            <w:r w:rsidRPr="008542E4">
              <w:t>2015</w:t>
            </w:r>
            <w:r w:rsidRPr="008542E4">
              <w:rPr>
                <w:lang w:bidi="fr-FR"/>
              </w:rPr>
              <w:t xml:space="preserve"> </w:t>
            </w:r>
          </w:p>
          <w:p w:rsidR="00964F8C" w:rsidRPr="00964F8C" w:rsidRDefault="00964F8C" w:rsidP="00C629EF">
            <w:pPr>
              <w:spacing w:line="240" w:lineRule="auto"/>
              <w:rPr>
                <w:noProof/>
              </w:rPr>
            </w:pPr>
            <w:r w:rsidRPr="00964F8C">
              <w:rPr>
                <w:noProof/>
              </w:rPr>
              <w:t>Diplôme de</w:t>
            </w:r>
            <w:r>
              <w:rPr>
                <w:noProof/>
              </w:rPr>
              <w:t xml:space="preserve"> secourisme.</w:t>
            </w:r>
          </w:p>
          <w:p w:rsidR="00CE6D90" w:rsidRPr="00964F8C" w:rsidRDefault="00CE6D90" w:rsidP="00CE6D90">
            <w:pPr>
              <w:pStyle w:val="Titre4"/>
            </w:pPr>
            <w:r w:rsidRPr="00964F8C">
              <w:t>BBP</w:t>
            </w:r>
            <w:r w:rsidRPr="00964F8C">
              <w:rPr>
                <w:lang w:bidi="fr-FR"/>
              </w:rPr>
              <w:t xml:space="preserve"> • </w:t>
            </w:r>
            <w:r w:rsidRPr="00964F8C">
              <w:t>2014</w:t>
            </w:r>
            <w:r w:rsidRPr="00964F8C">
              <w:rPr>
                <w:lang w:bidi="fr-FR"/>
              </w:rPr>
              <w:t xml:space="preserve"> • </w:t>
            </w:r>
            <w:r w:rsidRPr="00964F8C">
              <w:t>aerodrome fayence</w:t>
            </w:r>
          </w:p>
          <w:p w:rsidR="00CE6D90" w:rsidRDefault="00CE6D90" w:rsidP="00CE6D90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Obtention du BBP (Brevet de Pilote Planeur).</w:t>
            </w:r>
          </w:p>
          <w:p w:rsidR="00761BDB" w:rsidRPr="008542E4" w:rsidRDefault="00761BDB" w:rsidP="00761BDB">
            <w:pPr>
              <w:pStyle w:val="Titre4"/>
            </w:pPr>
            <w:r w:rsidRPr="008542E4">
              <w:t>BIA</w:t>
            </w:r>
            <w:r w:rsidRPr="008542E4">
              <w:rPr>
                <w:lang w:bidi="fr-FR"/>
              </w:rPr>
              <w:t xml:space="preserve"> • </w:t>
            </w:r>
            <w:r w:rsidRPr="008542E4">
              <w:t>2014</w:t>
            </w:r>
            <w:r w:rsidRPr="008542E4">
              <w:rPr>
                <w:lang w:bidi="fr-FR"/>
              </w:rPr>
              <w:t xml:space="preserve"> • </w:t>
            </w:r>
            <w:r w:rsidRPr="008542E4">
              <w:t>aerodrome fayence</w:t>
            </w:r>
          </w:p>
          <w:p w:rsidR="00761BDB" w:rsidRPr="00761BDB" w:rsidRDefault="00761BDB" w:rsidP="00761BDB">
            <w:pPr>
              <w:spacing w:line="240" w:lineRule="auto"/>
              <w:rPr>
                <w:noProof/>
              </w:rPr>
            </w:pPr>
            <w:r w:rsidRPr="00761BDB">
              <w:rPr>
                <w:noProof/>
              </w:rPr>
              <w:t>Brevet d’Initiation Aéronautique m</w:t>
            </w:r>
            <w:r>
              <w:rPr>
                <w:noProof/>
              </w:rPr>
              <w:t>ention très bien.</w:t>
            </w:r>
          </w:p>
          <w:p w:rsidR="002C2CDD" w:rsidRPr="00761BDB" w:rsidRDefault="00CE6D90" w:rsidP="00CE6D90">
            <w:pPr>
              <w:pStyle w:val="Titre3"/>
            </w:pPr>
            <w:r w:rsidRPr="00761BDB">
              <w:t xml:space="preserve"> </w:t>
            </w:r>
            <w:r w:rsidR="00022384" w:rsidRPr="00761BDB">
              <w:t>divers</w:t>
            </w:r>
          </w:p>
          <w:p w:rsidR="00741125" w:rsidRPr="00896AAE" w:rsidRDefault="0094570B" w:rsidP="00741125">
            <w:r>
              <w:rPr>
                <w:noProof/>
              </w:rPr>
              <w:t>Batterie – magie (cartes, pièces, etc) – vol à v</w:t>
            </w:r>
            <w:r w:rsidRPr="00B11415">
              <w:rPr>
                <w:noProof/>
              </w:rPr>
              <w:t xml:space="preserve">oile </w:t>
            </w:r>
            <w:r>
              <w:rPr>
                <w:noProof/>
              </w:rPr>
              <w:t>–</w:t>
            </w:r>
            <w:r w:rsidRPr="00B11415">
              <w:rPr>
                <w:noProof/>
              </w:rPr>
              <w:t xml:space="preserve"> travaux manuels (origamis, peintu</w:t>
            </w:r>
            <w:r>
              <w:rPr>
                <w:noProof/>
              </w:rPr>
              <w:t>re) - bricolage électronique – m</w:t>
            </w:r>
            <w:r w:rsidRPr="00B11415">
              <w:rPr>
                <w:noProof/>
              </w:rPr>
              <w:t>odélisme – lecture –</w:t>
            </w:r>
            <w:r>
              <w:rPr>
                <w:noProof/>
              </w:rPr>
              <w:t xml:space="preserve"> b</w:t>
            </w:r>
            <w:r w:rsidRPr="00B11415">
              <w:rPr>
                <w:noProof/>
              </w:rPr>
              <w:t>asket</w:t>
            </w:r>
            <w:r>
              <w:rPr>
                <w:noProof/>
              </w:rPr>
              <w:t>–</w:t>
            </w:r>
            <w:r w:rsidRPr="00B11415">
              <w:rPr>
                <w:noProof/>
              </w:rPr>
              <w:t xml:space="preserve"> ski</w:t>
            </w:r>
            <w:r>
              <w:rPr>
                <w:noProof/>
              </w:rPr>
              <w:t>.</w:t>
            </w:r>
          </w:p>
        </w:tc>
      </w:tr>
    </w:tbl>
    <w:p w:rsidR="00290AAA" w:rsidRPr="00896AAE" w:rsidRDefault="00460E44" w:rsidP="00E22E87">
      <w:pPr>
        <w:pStyle w:val="Sansinterligne"/>
      </w:pPr>
      <w:r w:rsidRPr="00896AA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-8928100</wp:posOffset>
                </wp:positionV>
                <wp:extent cx="6435725" cy="1005840"/>
                <wp:effectExtent l="19050" t="19050" r="22225" b="22860"/>
                <wp:wrapNone/>
                <wp:docPr id="43" name="Rectangle rou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00584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5250" id="Rectangle rouge" o:spid="_x0000_s1026" style="position:absolute;margin-left:455.55pt;margin-top:-703pt;width:506.75pt;height:79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" fillcolor="white [3201]" strokecolor="#48a1fa [3204]" strokeweight="3pt">
                <w10:wrap anchorx="margin"/>
              </v:rect>
            </w:pict>
          </mc:Fallback>
        </mc:AlternateContent>
      </w:r>
    </w:p>
    <w:sectPr w:rsidR="00290AAA" w:rsidRPr="00896AAE" w:rsidSect="0090195C">
      <w:headerReference w:type="default" r:id="rId9"/>
      <w:footerReference w:type="default" r:id="rId10"/>
      <w:footerReference w:type="first" r:id="rId11"/>
      <w:pgSz w:w="11906" w:h="16838" w:code="9"/>
      <w:pgMar w:top="0" w:right="864" w:bottom="1560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D48" w:rsidRDefault="00672D48" w:rsidP="00713050">
      <w:pPr>
        <w:spacing w:line="240" w:lineRule="auto"/>
      </w:pPr>
      <w:r>
        <w:separator/>
      </w:r>
    </w:p>
  </w:endnote>
  <w:endnote w:type="continuationSeparator" w:id="0">
    <w:p w:rsidR="00672D48" w:rsidRDefault="00672D4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24DD1B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8a1fa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EA1C4E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8a1fa [3204]" strokecolor="#48a1fa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A5D14B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8a1fa [3204]" strokecolor="#48a1f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F20431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8a1fa [3204]" strokecolor="#48a1fa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1609616097"/>
            <w:placeholder>
              <w:docPart w:val="DEEC7DF0AB284074855E7850D67DE90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0C3CCE" w:rsidP="00811117">
              <w:pPr>
                <w:pStyle w:val="Pieddepage"/>
              </w:pPr>
              <w:r>
                <w:t>romain.cocogne@gmail.com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1826965938"/>
            <w:placeholder>
              <w:docPart w:val="C8C2E0E997924E57BC75FBB26406D87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868416518"/>
            <w:placeholder>
              <w:docPart w:val="EF18C95FE99B4783931DF3B1F58F5AD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C3CCE" w:rsidP="00811117">
              <w:pPr>
                <w:pStyle w:val="Pieddepage"/>
              </w:pPr>
              <w:r>
                <w:t>06.78.73.24.20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655216193"/>
            <w:placeholder>
              <w:docPart w:val="5D90CECFD38F439EB0230C947302422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822427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4696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828"/>
      <w:gridCol w:w="283"/>
      <w:gridCol w:w="2835"/>
      <w:gridCol w:w="3232"/>
    </w:tblGrid>
    <w:tr w:rsidR="00217980" w:rsidTr="00AD1E8D">
      <w:tc>
        <w:tcPr>
          <w:tcW w:w="38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ADE230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8a1fa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  <w:tc>
        <w:tcPr>
          <w:tcW w:w="28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81B05E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B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SnQ6g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8a1fa [3204]" strokecolor="#48a1f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232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D1E8D" w:rsidP="00217980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151765</wp:posOffset>
                    </wp:positionV>
                    <wp:extent cx="146172" cy="81643"/>
                    <wp:effectExtent l="0" t="0" r="25400" b="139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172" cy="816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47FC25" id="Rectangle 3" o:spid="_x0000_s1026" style="position:absolute;margin-left:68.65pt;margin-top:11.95pt;width:11.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" fillcolor="black [3200]" strokecolor="black [1600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840105</wp:posOffset>
                    </wp:positionH>
                    <wp:positionV relativeFrom="paragraph">
                      <wp:posOffset>72502</wp:posOffset>
                    </wp:positionV>
                    <wp:extent cx="200025" cy="76200"/>
                    <wp:effectExtent l="38100" t="19050" r="66675" b="19050"/>
                    <wp:wrapNone/>
                    <wp:docPr id="15" name="Triangle isocè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0025" cy="762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D920CC" id="Triangle isocèle 15" o:spid="_x0000_s1026" type="#_x0000_t5" style="position:absolute;margin-left:66.15pt;margin-top:5.7pt;width:15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" fillcolor="black [3200]" strokecolor="black [1600]" strokeweight="1pt"/>
                </w:pict>
              </mc:Fallback>
            </mc:AlternateContent>
          </w:r>
          <w:r w:rsidR="000C3CCE">
            <w:rPr>
              <w:noProof/>
            </w:rPr>
            <mc:AlternateContent>
              <mc:Choice Requires="wps">
                <w:drawing>
                  <wp:inline distT="0" distB="0" distL="0" distR="0">
                    <wp:extent cx="329184" cy="329184"/>
                    <wp:effectExtent l="0" t="0" r="13970" b="13970"/>
                    <wp:docPr id="41" name="Cercle autour du symbole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E2A5C80" id="Cercle autour du symbole LinkedIn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8a1fa [3204]" strokecolor="#48a1fa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217980" w:rsidTr="00AD1E8D"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72D48" w:rsidP="003C5528">
          <w:pPr>
            <w:pStyle w:val="Pieddepage"/>
          </w:pPr>
          <w:sdt>
            <w:sdtPr>
              <w:alias w:val="Entrez un e-mail :"/>
              <w:tag w:val="Entrez un e-mail :"/>
              <w:id w:val="-1299368599"/>
              <w:placeholder>
                <w:docPart w:val="A0C4AAA52EF04A0695AA534AF42943B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C3CCE">
                <w:t>romain.cocogne@gmail.com</w:t>
              </w:r>
            </w:sdtContent>
          </w:sdt>
        </w:p>
      </w:tc>
      <w:tc>
        <w:tcPr>
          <w:tcW w:w="283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depage"/>
          </w:pPr>
        </w:p>
      </w:tc>
      <w:tc>
        <w:tcPr>
          <w:tcW w:w="2835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 numéro de téléphone :"/>
            <w:tag w:val="Entrez un numéro de téléphone :"/>
            <w:id w:val="1378590292"/>
            <w:placeholder>
              <w:docPart w:val="56793CFB8DCD4983955A12D39DBAF72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0C3CCE" w:rsidP="00217980">
              <w:pPr>
                <w:pStyle w:val="Pieddepage"/>
              </w:pPr>
              <w:r>
                <w:t>06.78.73.24.20</w:t>
              </w:r>
            </w:p>
          </w:sdtContent>
        </w:sdt>
      </w:tc>
      <w:tc>
        <w:tcPr>
          <w:tcW w:w="3232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e URL LinkedIn :"/>
            <w:tag w:val="Entrez une URL LinkedIn :"/>
            <w:id w:val="1647164493"/>
            <w:placeholder>
              <w:docPart w:val="FA9F136BB2B64C52A030D99028110A4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542E4" w:rsidP="00217980">
              <w:pPr>
                <w:pStyle w:val="Pieddepage"/>
              </w:pPr>
              <w:r w:rsidRPr="00E905AA">
                <w:rPr>
                  <w:lang w:bidi="fr-FR"/>
                </w:rPr>
                <w:t>DIVERS</w:t>
              </w:r>
            </w:p>
          </w:sdtContent>
        </w:sdt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D48" w:rsidRDefault="00672D48" w:rsidP="00713050">
      <w:pPr>
        <w:spacing w:line="240" w:lineRule="auto"/>
      </w:pPr>
      <w:r>
        <w:separator/>
      </w:r>
    </w:p>
  </w:footnote>
  <w:footnote w:type="continuationSeparator" w:id="0">
    <w:p w:rsidR="00672D48" w:rsidRDefault="00672D4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8F5E2D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05"/>
    <w:rsid w:val="00022384"/>
    <w:rsid w:val="00091382"/>
    <w:rsid w:val="000A07DA"/>
    <w:rsid w:val="000A2BFA"/>
    <w:rsid w:val="000B0619"/>
    <w:rsid w:val="000B61CA"/>
    <w:rsid w:val="000C022D"/>
    <w:rsid w:val="000C3CCE"/>
    <w:rsid w:val="000F7610"/>
    <w:rsid w:val="000F7CE2"/>
    <w:rsid w:val="00114ED7"/>
    <w:rsid w:val="00132768"/>
    <w:rsid w:val="00140B0E"/>
    <w:rsid w:val="00177D47"/>
    <w:rsid w:val="001A5CA9"/>
    <w:rsid w:val="001B2AC1"/>
    <w:rsid w:val="001B403A"/>
    <w:rsid w:val="001C6BA7"/>
    <w:rsid w:val="001F4583"/>
    <w:rsid w:val="00217980"/>
    <w:rsid w:val="00223A64"/>
    <w:rsid w:val="0024065B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18EF"/>
    <w:rsid w:val="003C5528"/>
    <w:rsid w:val="003D03E5"/>
    <w:rsid w:val="004077FB"/>
    <w:rsid w:val="004244FF"/>
    <w:rsid w:val="00424DD9"/>
    <w:rsid w:val="0045338D"/>
    <w:rsid w:val="00460E44"/>
    <w:rsid w:val="0046104A"/>
    <w:rsid w:val="004717C5"/>
    <w:rsid w:val="004A24CC"/>
    <w:rsid w:val="004B0DCD"/>
    <w:rsid w:val="0050363D"/>
    <w:rsid w:val="00521606"/>
    <w:rsid w:val="00523479"/>
    <w:rsid w:val="0052654B"/>
    <w:rsid w:val="00543DB7"/>
    <w:rsid w:val="0055093B"/>
    <w:rsid w:val="005729B0"/>
    <w:rsid w:val="00585A72"/>
    <w:rsid w:val="005A1BA5"/>
    <w:rsid w:val="00641630"/>
    <w:rsid w:val="0066410C"/>
    <w:rsid w:val="00665E76"/>
    <w:rsid w:val="006705B5"/>
    <w:rsid w:val="00672D48"/>
    <w:rsid w:val="00684488"/>
    <w:rsid w:val="006A3CE7"/>
    <w:rsid w:val="006A7746"/>
    <w:rsid w:val="006C4C50"/>
    <w:rsid w:val="006D76B1"/>
    <w:rsid w:val="00713050"/>
    <w:rsid w:val="0073626F"/>
    <w:rsid w:val="00741125"/>
    <w:rsid w:val="00746F7F"/>
    <w:rsid w:val="007569C1"/>
    <w:rsid w:val="00761BDB"/>
    <w:rsid w:val="00763832"/>
    <w:rsid w:val="007D2696"/>
    <w:rsid w:val="007D2FD2"/>
    <w:rsid w:val="007F671E"/>
    <w:rsid w:val="00811117"/>
    <w:rsid w:val="00823C54"/>
    <w:rsid w:val="00841146"/>
    <w:rsid w:val="008542E4"/>
    <w:rsid w:val="0088504C"/>
    <w:rsid w:val="0089382B"/>
    <w:rsid w:val="00896AAE"/>
    <w:rsid w:val="008A1907"/>
    <w:rsid w:val="008A2C15"/>
    <w:rsid w:val="008C6BCA"/>
    <w:rsid w:val="008C7B50"/>
    <w:rsid w:val="008E4B30"/>
    <w:rsid w:val="008F5E2D"/>
    <w:rsid w:val="0090195C"/>
    <w:rsid w:val="00901A63"/>
    <w:rsid w:val="00906BEE"/>
    <w:rsid w:val="009243E7"/>
    <w:rsid w:val="00930232"/>
    <w:rsid w:val="0094570B"/>
    <w:rsid w:val="0094696A"/>
    <w:rsid w:val="00964F8C"/>
    <w:rsid w:val="00985D58"/>
    <w:rsid w:val="009B3C40"/>
    <w:rsid w:val="009C0959"/>
    <w:rsid w:val="00A22967"/>
    <w:rsid w:val="00A42540"/>
    <w:rsid w:val="00A50939"/>
    <w:rsid w:val="00A83413"/>
    <w:rsid w:val="00AA1392"/>
    <w:rsid w:val="00AA6A40"/>
    <w:rsid w:val="00AA75F6"/>
    <w:rsid w:val="00AD00FD"/>
    <w:rsid w:val="00AD1E8D"/>
    <w:rsid w:val="00AF0A8E"/>
    <w:rsid w:val="00B4500B"/>
    <w:rsid w:val="00B54DDA"/>
    <w:rsid w:val="00B5664D"/>
    <w:rsid w:val="00B73098"/>
    <w:rsid w:val="00B92DFB"/>
    <w:rsid w:val="00BA04C1"/>
    <w:rsid w:val="00BA5B40"/>
    <w:rsid w:val="00BB3534"/>
    <w:rsid w:val="00BD0206"/>
    <w:rsid w:val="00BE5133"/>
    <w:rsid w:val="00C2098A"/>
    <w:rsid w:val="00C5444A"/>
    <w:rsid w:val="00C612DA"/>
    <w:rsid w:val="00C629EF"/>
    <w:rsid w:val="00C70761"/>
    <w:rsid w:val="00C7741E"/>
    <w:rsid w:val="00C875AB"/>
    <w:rsid w:val="00C92A83"/>
    <w:rsid w:val="00CA3DF1"/>
    <w:rsid w:val="00CA4581"/>
    <w:rsid w:val="00CE18D5"/>
    <w:rsid w:val="00CE6D90"/>
    <w:rsid w:val="00D04109"/>
    <w:rsid w:val="00D97A41"/>
    <w:rsid w:val="00DD3CF6"/>
    <w:rsid w:val="00DD6416"/>
    <w:rsid w:val="00DF4E0A"/>
    <w:rsid w:val="00E02DCD"/>
    <w:rsid w:val="00E0341C"/>
    <w:rsid w:val="00E12C60"/>
    <w:rsid w:val="00E17C05"/>
    <w:rsid w:val="00E22E87"/>
    <w:rsid w:val="00E57630"/>
    <w:rsid w:val="00E86C2B"/>
    <w:rsid w:val="00E905AA"/>
    <w:rsid w:val="00E94A5A"/>
    <w:rsid w:val="00EB2D52"/>
    <w:rsid w:val="00EF7CC9"/>
    <w:rsid w:val="00F11FED"/>
    <w:rsid w:val="00F207C0"/>
    <w:rsid w:val="00F20AE5"/>
    <w:rsid w:val="00F33562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E1B6F"/>
  <w15:chartTrackingRefBased/>
  <w15:docId w15:val="{7FFB1674-243A-4441-ADBA-03859F2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BDB"/>
    <w:rPr>
      <w:sz w:val="18"/>
    </w:rPr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61BDB"/>
    <w:pPr>
      <w:keepNext/>
      <w:keepLines/>
      <w:pBdr>
        <w:bottom w:val="single" w:sz="48" w:space="1" w:color="48A1FA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28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C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0C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44F9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44F9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1BDB"/>
    <w:rPr>
      <w:rFonts w:asciiTheme="majorHAnsi" w:eastAsiaTheme="majorEastAsia" w:hAnsiTheme="majorHAnsi" w:cstheme="majorBidi"/>
      <w:caps/>
      <w:sz w:val="28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E17C0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070C0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48A1FA" w:themeColor="accent1"/>
        <w:left w:val="single" w:sz="2" w:space="10" w:color="48A1FA" w:themeColor="accent1"/>
        <w:bottom w:val="single" w:sz="2" w:space="10" w:color="48A1FA" w:themeColor="accent1"/>
        <w:right w:val="single" w:sz="2" w:space="10" w:color="48A1FA" w:themeColor="accent1"/>
      </w:pBdr>
      <w:ind w:left="1152" w:right="1152"/>
    </w:pPr>
    <w:rPr>
      <w:rFonts w:eastAsiaTheme="minorEastAsia"/>
      <w:i/>
      <w:iCs/>
      <w:color w:val="0678EA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CFE" w:themeFill="accent1" w:themeFillTint="33"/>
    </w:tcPr>
    <w:tblStylePr w:type="firstRow">
      <w:rPr>
        <w:b/>
        <w:bCs/>
      </w:rPr>
      <w:tblPr/>
      <w:tcPr>
        <w:shd w:val="clear" w:color="auto" w:fill="B5D9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9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678E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678EA" w:themeFill="accent1" w:themeFillShade="BF"/>
      </w:tc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shd w:val="clear" w:color="auto" w:fill="A3CFF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8A1FA" w:themeColor="accent1"/>
        <w:bottom w:val="single" w:sz="4" w:space="0" w:color="48A1FA" w:themeColor="accent1"/>
        <w:right w:val="single" w:sz="4" w:space="0" w:color="48A1F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60B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60BB" w:themeColor="accent1" w:themeShade="99"/>
          <w:insideV w:val="nil"/>
        </w:tcBorders>
        <w:shd w:val="clear" w:color="auto" w:fill="0560B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60BB" w:themeFill="accent1" w:themeFillShade="99"/>
      </w:tcPr>
    </w:tblStylePr>
    <w:tblStylePr w:type="band1Vert">
      <w:tblPr/>
      <w:tcPr>
        <w:shd w:val="clear" w:color="auto" w:fill="B5D9FD" w:themeFill="accent1" w:themeFillTint="66"/>
      </w:tcPr>
    </w:tblStylePr>
    <w:tblStylePr w:type="band1Horz">
      <w:tblPr/>
      <w:tcPr>
        <w:shd w:val="clear" w:color="auto" w:fill="A3CFF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A1F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F9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78E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D9FD" w:themeColor="accent1" w:themeTint="66"/>
        <w:left w:val="single" w:sz="4" w:space="0" w:color="B5D9FD" w:themeColor="accent1" w:themeTint="66"/>
        <w:bottom w:val="single" w:sz="4" w:space="0" w:color="B5D9FD" w:themeColor="accent1" w:themeTint="66"/>
        <w:right w:val="single" w:sz="4" w:space="0" w:color="B5D9FD" w:themeColor="accent1" w:themeTint="66"/>
        <w:insideH w:val="single" w:sz="4" w:space="0" w:color="B5D9FD" w:themeColor="accent1" w:themeTint="66"/>
        <w:insideV w:val="single" w:sz="4" w:space="0" w:color="B5D9F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1C6FC" w:themeColor="accent1" w:themeTint="99"/>
        <w:bottom w:val="single" w:sz="2" w:space="0" w:color="91C6FC" w:themeColor="accent1" w:themeTint="99"/>
        <w:insideH w:val="single" w:sz="2" w:space="0" w:color="91C6FC" w:themeColor="accent1" w:themeTint="99"/>
        <w:insideV w:val="single" w:sz="2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6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6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bottom w:val="single" w:sz="4" w:space="0" w:color="91C6FC" w:themeColor="accent1" w:themeTint="99"/>
        </w:tcBorders>
      </w:tcPr>
    </w:tblStylePr>
    <w:tblStylePr w:type="nwCell">
      <w:tblPr/>
      <w:tcPr>
        <w:tcBorders>
          <w:bottom w:val="single" w:sz="4" w:space="0" w:color="91C6FC" w:themeColor="accent1" w:themeTint="99"/>
        </w:tcBorders>
      </w:tcPr>
    </w:tblStylePr>
    <w:tblStylePr w:type="seCell">
      <w:tblPr/>
      <w:tcPr>
        <w:tcBorders>
          <w:top w:val="single" w:sz="4" w:space="0" w:color="91C6FC" w:themeColor="accent1" w:themeTint="99"/>
        </w:tcBorders>
      </w:tcPr>
    </w:tblStylePr>
    <w:tblStylePr w:type="swCell">
      <w:tblPr/>
      <w:tcPr>
        <w:tcBorders>
          <w:top w:val="single" w:sz="4" w:space="0" w:color="91C6F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A1FA" w:themeColor="accent1"/>
          <w:left w:val="single" w:sz="4" w:space="0" w:color="48A1FA" w:themeColor="accent1"/>
          <w:bottom w:val="single" w:sz="4" w:space="0" w:color="48A1FA" w:themeColor="accent1"/>
          <w:right w:val="single" w:sz="4" w:space="0" w:color="48A1FA" w:themeColor="accent1"/>
          <w:insideH w:val="nil"/>
          <w:insideV w:val="nil"/>
        </w:tcBorders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C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A1F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A1FA" w:themeFill="accent1"/>
      </w:tcPr>
    </w:tblStylePr>
    <w:tblStylePr w:type="band1Vert">
      <w:tblPr/>
      <w:tcPr>
        <w:shd w:val="clear" w:color="auto" w:fill="B5D9FD" w:themeFill="accent1" w:themeFillTint="66"/>
      </w:tcPr>
    </w:tblStylePr>
    <w:tblStylePr w:type="band1Horz">
      <w:tblPr/>
      <w:tcPr>
        <w:shd w:val="clear" w:color="auto" w:fill="B5D9F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bottom w:val="single" w:sz="4" w:space="0" w:color="91C6FC" w:themeColor="accent1" w:themeTint="99"/>
        </w:tcBorders>
      </w:tcPr>
    </w:tblStylePr>
    <w:tblStylePr w:type="nwCell">
      <w:tblPr/>
      <w:tcPr>
        <w:tcBorders>
          <w:bottom w:val="single" w:sz="4" w:space="0" w:color="91C6FC" w:themeColor="accent1" w:themeTint="99"/>
        </w:tcBorders>
      </w:tcPr>
    </w:tblStylePr>
    <w:tblStylePr w:type="seCell">
      <w:tblPr/>
      <w:tcPr>
        <w:tcBorders>
          <w:top w:val="single" w:sz="4" w:space="0" w:color="91C6FC" w:themeColor="accent1" w:themeTint="99"/>
        </w:tcBorders>
      </w:tcPr>
    </w:tblStylePr>
    <w:tblStylePr w:type="swCell">
      <w:tblPr/>
      <w:tcPr>
        <w:tcBorders>
          <w:top w:val="single" w:sz="4" w:space="0" w:color="91C6F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E17C05"/>
    <w:rPr>
      <w:rFonts w:asciiTheme="majorHAnsi" w:eastAsiaTheme="majorEastAsia" w:hAnsiTheme="majorHAnsi" w:cstheme="majorBidi"/>
      <w:color w:val="0070C0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044F9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044F9C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0678EA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48A1FA" w:themeColor="accent1"/>
        <w:bottom w:val="single" w:sz="4" w:space="10" w:color="48A1FA" w:themeColor="accent1"/>
      </w:pBdr>
      <w:spacing w:before="360" w:after="360"/>
      <w:ind w:left="864" w:right="864"/>
      <w:jc w:val="center"/>
    </w:pPr>
    <w:rPr>
      <w:i/>
      <w:iCs/>
      <w:color w:val="0678EA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0678EA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0678EA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  <w:insideH w:val="single" w:sz="8" w:space="0" w:color="48A1FA" w:themeColor="accent1"/>
        <w:insideV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18" w:space="0" w:color="48A1FA" w:themeColor="accent1"/>
          <w:right w:val="single" w:sz="8" w:space="0" w:color="48A1FA" w:themeColor="accent1"/>
          <w:insideH w:val="nil"/>
          <w:insideV w:val="single" w:sz="8" w:space="0" w:color="48A1F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H w:val="nil"/>
          <w:insideV w:val="single" w:sz="8" w:space="0" w:color="48A1F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band1Vert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  <w:shd w:val="clear" w:color="auto" w:fill="D1E7FD" w:themeFill="accent1" w:themeFillTint="3F"/>
      </w:tcPr>
    </w:tblStylePr>
    <w:tblStylePr w:type="band1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V w:val="single" w:sz="8" w:space="0" w:color="48A1FA" w:themeColor="accent1"/>
        </w:tcBorders>
        <w:shd w:val="clear" w:color="auto" w:fill="D1E7FD" w:themeFill="accent1" w:themeFillTint="3F"/>
      </w:tcPr>
    </w:tblStylePr>
    <w:tblStylePr w:type="band2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V w:val="single" w:sz="8" w:space="0" w:color="48A1F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band1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8" w:space="0" w:color="48A1FA" w:themeColor="accent1"/>
        <w:bottom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A1FA" w:themeColor="accent1"/>
          <w:left w:val="nil"/>
          <w:bottom w:val="single" w:sz="8" w:space="0" w:color="48A1F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A1FA" w:themeColor="accent1"/>
          <w:left w:val="nil"/>
          <w:bottom w:val="single" w:sz="8" w:space="0" w:color="48A1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bottom w:val="single" w:sz="4" w:space="0" w:color="91C6FC" w:themeColor="accent1" w:themeTint="99"/>
        <w:insideH w:val="single" w:sz="4" w:space="0" w:color="91C6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8A1FA" w:themeColor="accent1"/>
        <w:left w:val="single" w:sz="4" w:space="0" w:color="48A1FA" w:themeColor="accent1"/>
        <w:bottom w:val="single" w:sz="4" w:space="0" w:color="48A1FA" w:themeColor="accent1"/>
        <w:right w:val="single" w:sz="4" w:space="0" w:color="48A1F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A1FA" w:themeColor="accent1"/>
          <w:right w:val="single" w:sz="4" w:space="0" w:color="48A1FA" w:themeColor="accent1"/>
        </w:tcBorders>
      </w:tcPr>
    </w:tblStylePr>
    <w:tblStylePr w:type="band1Horz">
      <w:tblPr/>
      <w:tcPr>
        <w:tcBorders>
          <w:top w:val="single" w:sz="4" w:space="0" w:color="48A1FA" w:themeColor="accent1"/>
          <w:bottom w:val="single" w:sz="4" w:space="0" w:color="48A1F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A1FA" w:themeColor="accent1"/>
          <w:left w:val="nil"/>
        </w:tcBorders>
      </w:tcPr>
    </w:tblStylePr>
    <w:tblStylePr w:type="swCell">
      <w:tblPr/>
      <w:tcPr>
        <w:tcBorders>
          <w:top w:val="double" w:sz="4" w:space="0" w:color="48A1FA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A1FA" w:themeColor="accent1"/>
          <w:left w:val="single" w:sz="4" w:space="0" w:color="48A1FA" w:themeColor="accent1"/>
          <w:bottom w:val="single" w:sz="4" w:space="0" w:color="48A1FA" w:themeColor="accent1"/>
          <w:right w:val="single" w:sz="4" w:space="0" w:color="48A1FA" w:themeColor="accent1"/>
          <w:insideH w:val="nil"/>
        </w:tcBorders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A1FA" w:themeColor="accent1"/>
        <w:left w:val="single" w:sz="24" w:space="0" w:color="48A1FA" w:themeColor="accent1"/>
        <w:bottom w:val="single" w:sz="24" w:space="0" w:color="48A1FA" w:themeColor="accent1"/>
        <w:right w:val="single" w:sz="24" w:space="0" w:color="48A1FA" w:themeColor="accent1"/>
      </w:tblBorders>
    </w:tblPr>
    <w:tcPr>
      <w:shd w:val="clear" w:color="auto" w:fill="48A1F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48A1FA" w:themeColor="accent1"/>
        <w:bottom w:val="single" w:sz="4" w:space="0" w:color="48A1F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8A1F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A1F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A1F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A1F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A1F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8FB" w:themeColor="accent1" w:themeTint="BF"/>
        <w:left w:val="single" w:sz="8" w:space="0" w:color="75B8FB" w:themeColor="accent1" w:themeTint="BF"/>
        <w:bottom w:val="single" w:sz="8" w:space="0" w:color="75B8FB" w:themeColor="accent1" w:themeTint="BF"/>
        <w:right w:val="single" w:sz="8" w:space="0" w:color="75B8FB" w:themeColor="accent1" w:themeTint="BF"/>
        <w:insideH w:val="single" w:sz="8" w:space="0" w:color="75B8FB" w:themeColor="accent1" w:themeTint="BF"/>
        <w:insideV w:val="single" w:sz="8" w:space="0" w:color="75B8FB" w:themeColor="accent1" w:themeTint="BF"/>
      </w:tblBorders>
    </w:tblPr>
    <w:tcPr>
      <w:shd w:val="clear" w:color="auto" w:fill="D1E7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8F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shd w:val="clear" w:color="auto" w:fill="A3CFF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  <w:insideH w:val="single" w:sz="8" w:space="0" w:color="48A1FA" w:themeColor="accent1"/>
        <w:insideV w:val="single" w:sz="8" w:space="0" w:color="48A1FA" w:themeColor="accent1"/>
      </w:tblBorders>
    </w:tblPr>
    <w:tcPr>
      <w:shd w:val="clear" w:color="auto" w:fill="D1E7F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CFE" w:themeFill="accent1" w:themeFillTint="33"/>
      </w:tc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tcBorders>
          <w:insideH w:val="single" w:sz="6" w:space="0" w:color="48A1FA" w:themeColor="accent1"/>
          <w:insideV w:val="single" w:sz="6" w:space="0" w:color="48A1FA" w:themeColor="accent1"/>
        </w:tcBorders>
        <w:shd w:val="clear" w:color="auto" w:fill="A3CF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A1F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A1F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FF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FF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bottom w:val="single" w:sz="8" w:space="0" w:color="48A1F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A1F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8A1FA" w:themeColor="accent1"/>
          <w:bottom w:val="single" w:sz="8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A1FA" w:themeColor="accent1"/>
          <w:bottom w:val="single" w:sz="8" w:space="0" w:color="48A1FA" w:themeColor="accent1"/>
        </w:tcBorders>
      </w:tcPr>
    </w:tblStylePr>
    <w:tblStylePr w:type="band1Vert">
      <w:tblPr/>
      <w:tcPr>
        <w:shd w:val="clear" w:color="auto" w:fill="D1E7FD" w:themeFill="accent1" w:themeFillTint="3F"/>
      </w:tcPr>
    </w:tblStylePr>
    <w:tblStylePr w:type="band1Horz">
      <w:tblPr/>
      <w:tcPr>
        <w:shd w:val="clear" w:color="auto" w:fill="D1E7F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A1F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A1F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A1F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8FB" w:themeColor="accent1" w:themeTint="BF"/>
        <w:left w:val="single" w:sz="8" w:space="0" w:color="75B8FB" w:themeColor="accent1" w:themeTint="BF"/>
        <w:bottom w:val="single" w:sz="8" w:space="0" w:color="75B8FB" w:themeColor="accent1" w:themeTint="BF"/>
        <w:right w:val="single" w:sz="8" w:space="0" w:color="75B8FB" w:themeColor="accent1" w:themeTint="BF"/>
        <w:insideH w:val="single" w:sz="8" w:space="0" w:color="75B8F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8FB" w:themeColor="accent1" w:themeTint="BF"/>
          <w:left w:val="single" w:sz="8" w:space="0" w:color="75B8FB" w:themeColor="accent1" w:themeTint="BF"/>
          <w:bottom w:val="single" w:sz="8" w:space="0" w:color="75B8FB" w:themeColor="accent1" w:themeTint="BF"/>
          <w:right w:val="single" w:sz="8" w:space="0" w:color="75B8FB" w:themeColor="accent1" w:themeTint="BF"/>
          <w:insideH w:val="nil"/>
          <w:insideV w:val="nil"/>
        </w:tcBorders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8FB" w:themeColor="accent1" w:themeTint="BF"/>
          <w:left w:val="single" w:sz="8" w:space="0" w:color="75B8FB" w:themeColor="accent1" w:themeTint="BF"/>
          <w:bottom w:val="single" w:sz="8" w:space="0" w:color="75B8FB" w:themeColor="accent1" w:themeTint="BF"/>
          <w:right w:val="single" w:sz="8" w:space="0" w:color="75B8F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678EA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o2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C479D61FE1487EA1206ED80467E8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4F44B-D3CA-46A2-AFF3-2F9C853CF5AD}"/>
      </w:docPartPr>
      <w:docPartBody>
        <w:p w:rsidR="009536BC" w:rsidRDefault="00ED74F8">
          <w:pPr>
            <w:pStyle w:val="EDC479D61FE1487EA1206ED80467E80A"/>
          </w:pPr>
          <w:r>
            <w:t>Your name</w:t>
          </w:r>
        </w:p>
      </w:docPartBody>
    </w:docPart>
    <w:docPart>
      <w:docPartPr>
        <w:name w:val="80CD4871CA764E12A62D7107D23C9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7A28E-AA3C-44F2-8DC5-0C6FBA558B7D}"/>
      </w:docPartPr>
      <w:docPartBody>
        <w:p w:rsidR="009536BC" w:rsidRDefault="00ED74F8">
          <w:pPr>
            <w:pStyle w:val="80CD4871CA764E12A62D7107D23C9270"/>
          </w:pPr>
          <w:r w:rsidRPr="009C0959">
            <w:rPr>
              <w:lang w:bidi="fr-FR"/>
            </w:rPr>
            <w:t>Profession ou secteur d’activité</w:t>
          </w:r>
        </w:p>
      </w:docPartBody>
    </w:docPart>
    <w:docPart>
      <w:docPartPr>
        <w:name w:val="24F023F2C5A64879B78DF687A5D3E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38BC6-21E6-412E-AFCF-F7F716343629}"/>
      </w:docPartPr>
      <w:docPartBody>
        <w:p w:rsidR="009536BC" w:rsidRDefault="00ED74F8">
          <w:pPr>
            <w:pStyle w:val="24F023F2C5A64879B78DF687A5D3E705"/>
          </w:pPr>
          <w:r w:rsidRPr="009C0959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A0C4AAA52EF04A0695AA534AF4294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EB0166-FBF2-4ACB-AC2E-FCD8A6EFEC42}"/>
      </w:docPartPr>
      <w:docPartBody>
        <w:p w:rsidR="009536BC" w:rsidRDefault="00ED74F8">
          <w:pPr>
            <w:pStyle w:val="A0C4AAA52EF04A0695AA534AF42943BC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DEEC7DF0AB284074855E7850D67DE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F730D-2448-4CA4-A79C-9E3BA154E66F}"/>
      </w:docPartPr>
      <w:docPartBody>
        <w:p w:rsidR="009536BC" w:rsidRDefault="00ED74F8">
          <w:pPr>
            <w:pStyle w:val="DEEC7DF0AB284074855E7850D67DE90B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C8C2E0E997924E57BC75FBB26406D8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938A3C-A81A-48AE-9C08-34892711BB59}"/>
      </w:docPartPr>
      <w:docPartBody>
        <w:p w:rsidR="009536BC" w:rsidRDefault="00ED74F8">
          <w:pPr>
            <w:pStyle w:val="C8C2E0E997924E57BC75FBB26406D87F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56793CFB8DCD4983955A12D39DBAF7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A67BE-4726-427C-8D77-5444EA8E9AEC}"/>
      </w:docPartPr>
      <w:docPartBody>
        <w:p w:rsidR="009536BC" w:rsidRDefault="00ED74F8">
          <w:pPr>
            <w:pStyle w:val="56793CFB8DCD4983955A12D39DBAF72F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EF18C95FE99B4783931DF3B1F58F5A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18CDC-DA03-40D3-A2B0-C144D242AB4F}"/>
      </w:docPartPr>
      <w:docPartBody>
        <w:p w:rsidR="009536BC" w:rsidRDefault="00ED74F8">
          <w:pPr>
            <w:pStyle w:val="EF18C95FE99B4783931DF3B1F58F5ADB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FA9F136BB2B64C52A030D99028110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83F8C-B41E-4EE4-8524-CE90A8C128C9}"/>
      </w:docPartPr>
      <w:docPartBody>
        <w:p w:rsidR="009536BC" w:rsidRDefault="00ED74F8">
          <w:pPr>
            <w:pStyle w:val="FA9F136BB2B64C52A030D99028110A41"/>
          </w:pPr>
          <w:r w:rsidRPr="00E905AA">
            <w:rPr>
              <w:lang w:bidi="fr-FR"/>
            </w:rPr>
            <w:t>DIVERS</w:t>
          </w:r>
        </w:p>
      </w:docPartBody>
    </w:docPart>
    <w:docPart>
      <w:docPartPr>
        <w:name w:val="5D90CECFD38F439EB0230C9473024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D2742-0613-46FD-8565-65883F7BEEF7}"/>
      </w:docPartPr>
      <w:docPartBody>
        <w:p w:rsidR="009536BC" w:rsidRDefault="00ED74F8">
          <w:pPr>
            <w:pStyle w:val="5D90CECFD38F439EB0230C9473024220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FE"/>
    <w:rsid w:val="003D74E3"/>
    <w:rsid w:val="008529FE"/>
    <w:rsid w:val="009536BC"/>
    <w:rsid w:val="00E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413959505A4EA3A067458CA649F481">
    <w:name w:val="CB413959505A4EA3A067458CA649F481"/>
  </w:style>
  <w:style w:type="paragraph" w:customStyle="1" w:styleId="371D8FE76F284E47B20D0C427DC9FDD5">
    <w:name w:val="371D8FE76F284E47B20D0C427DC9FDD5"/>
  </w:style>
  <w:style w:type="paragraph" w:customStyle="1" w:styleId="ECE9D81B288248F4B32495B456494A75">
    <w:name w:val="ECE9D81B288248F4B32495B456494A75"/>
  </w:style>
  <w:style w:type="paragraph" w:customStyle="1" w:styleId="6A167053FC0144FA98C7CCEE046A3E6C">
    <w:name w:val="6A167053FC0144FA98C7CCEE046A3E6C"/>
  </w:style>
  <w:style w:type="paragraph" w:customStyle="1" w:styleId="FF634DF50921432490BDBF1EAA3D634A">
    <w:name w:val="FF634DF50921432490BDBF1EAA3D634A"/>
  </w:style>
  <w:style w:type="paragraph" w:customStyle="1" w:styleId="EDC479D61FE1487EA1206ED80467E80A">
    <w:name w:val="EDC479D61FE1487EA1206ED80467E80A"/>
  </w:style>
  <w:style w:type="paragraph" w:customStyle="1" w:styleId="80CD4871CA764E12A62D7107D23C9270">
    <w:name w:val="80CD4871CA764E12A62D7107D23C9270"/>
  </w:style>
  <w:style w:type="paragraph" w:customStyle="1" w:styleId="24F023F2C5A64879B78DF687A5D3E705">
    <w:name w:val="24F023F2C5A64879B78DF687A5D3E705"/>
  </w:style>
  <w:style w:type="paragraph" w:customStyle="1" w:styleId="92BDB04CB1714D2E81023AB0A848C496">
    <w:name w:val="92BDB04CB1714D2E81023AB0A848C496"/>
  </w:style>
  <w:style w:type="paragraph" w:customStyle="1" w:styleId="E5B57BD43A444C2B972CA3507EA020BB">
    <w:name w:val="E5B57BD43A444C2B972CA3507EA020BB"/>
  </w:style>
  <w:style w:type="paragraph" w:customStyle="1" w:styleId="26A0EA0CD8574851BB0D822D29DD4E8C">
    <w:name w:val="26A0EA0CD8574851BB0D822D29DD4E8C"/>
  </w:style>
  <w:style w:type="paragraph" w:customStyle="1" w:styleId="9A8E2E312AA64F0392AEE32C5B54111B">
    <w:name w:val="9A8E2E312AA64F0392AEE32C5B54111B"/>
  </w:style>
  <w:style w:type="paragraph" w:customStyle="1" w:styleId="E29B1D9D0CD34391B06A4BF5569D56D8">
    <w:name w:val="E29B1D9D0CD34391B06A4BF5569D56D8"/>
  </w:style>
  <w:style w:type="paragraph" w:customStyle="1" w:styleId="34DFBB7DC0F64F1FB3A4C69622EC55EE">
    <w:name w:val="34DFBB7DC0F64F1FB3A4C69622EC55EE"/>
  </w:style>
  <w:style w:type="paragraph" w:customStyle="1" w:styleId="EBDD4D0B14CE4201BBEF574E7D070A3B">
    <w:name w:val="EBDD4D0B14CE4201BBEF574E7D070A3B"/>
  </w:style>
  <w:style w:type="paragraph" w:customStyle="1" w:styleId="2F990E9B99CE41F5B70C48B5D17FFF58">
    <w:name w:val="2F990E9B99CE41F5B70C48B5D17FFF58"/>
  </w:style>
  <w:style w:type="paragraph" w:customStyle="1" w:styleId="17044ED35891435BAE30F21526257FEE">
    <w:name w:val="17044ED35891435BAE30F21526257FEE"/>
  </w:style>
  <w:style w:type="paragraph" w:customStyle="1" w:styleId="25B84B79A6F1448E9A568ECE8F9714C6">
    <w:name w:val="25B84B79A6F1448E9A568ECE8F9714C6"/>
  </w:style>
  <w:style w:type="paragraph" w:customStyle="1" w:styleId="F4122878BC1E41019D2CC4659FC4E1C6">
    <w:name w:val="F4122878BC1E41019D2CC4659FC4E1C6"/>
  </w:style>
  <w:style w:type="paragraph" w:customStyle="1" w:styleId="DBDF9829C5994479A0843648736AB7A3">
    <w:name w:val="DBDF9829C5994479A0843648736AB7A3"/>
  </w:style>
  <w:style w:type="paragraph" w:customStyle="1" w:styleId="A8597222DA4942E4A4DDCDE20C06C4C2">
    <w:name w:val="A8597222DA4942E4A4DDCDE20C06C4C2"/>
  </w:style>
  <w:style w:type="paragraph" w:customStyle="1" w:styleId="F5B4C4DC5A0F4FEDAB29D11024E609A5">
    <w:name w:val="F5B4C4DC5A0F4FEDAB29D11024E609A5"/>
  </w:style>
  <w:style w:type="paragraph" w:customStyle="1" w:styleId="A0C4AAA52EF04A0695AA534AF42943BC">
    <w:name w:val="A0C4AAA52EF04A0695AA534AF42943BC"/>
  </w:style>
  <w:style w:type="paragraph" w:customStyle="1" w:styleId="DEEC7DF0AB284074855E7850D67DE90B">
    <w:name w:val="DEEC7DF0AB284074855E7850D67DE90B"/>
  </w:style>
  <w:style w:type="paragraph" w:customStyle="1" w:styleId="D73A221D3ADB47C58E542BC317ED5DA9">
    <w:name w:val="D73A221D3ADB47C58E542BC317ED5DA9"/>
  </w:style>
  <w:style w:type="paragraph" w:customStyle="1" w:styleId="C8C2E0E997924E57BC75FBB26406D87F">
    <w:name w:val="C8C2E0E997924E57BC75FBB26406D87F"/>
  </w:style>
  <w:style w:type="paragraph" w:customStyle="1" w:styleId="56793CFB8DCD4983955A12D39DBAF72F">
    <w:name w:val="56793CFB8DCD4983955A12D39DBAF72F"/>
  </w:style>
  <w:style w:type="paragraph" w:customStyle="1" w:styleId="EF18C95FE99B4783931DF3B1F58F5ADB">
    <w:name w:val="EF18C95FE99B4783931DF3B1F58F5ADB"/>
  </w:style>
  <w:style w:type="paragraph" w:customStyle="1" w:styleId="FA9F136BB2B64C52A030D99028110A41">
    <w:name w:val="FA9F136BB2B64C52A030D99028110A41"/>
  </w:style>
  <w:style w:type="paragraph" w:customStyle="1" w:styleId="5D90CECFD38F439EB0230C9473024220">
    <w:name w:val="5D90CECFD38F439EB0230C9473024220"/>
  </w:style>
  <w:style w:type="paragraph" w:customStyle="1" w:styleId="D18494BFC287475189947D68A223B515">
    <w:name w:val="D18494BFC287475189947D68A223B515"/>
    <w:rsid w:val="008529FE"/>
  </w:style>
  <w:style w:type="paragraph" w:customStyle="1" w:styleId="FDA039B4BE9A4AD2BDCD28C84D30F97E">
    <w:name w:val="FDA039B4BE9A4AD2BDCD28C84D30F97E"/>
    <w:rsid w:val="008529FE"/>
  </w:style>
  <w:style w:type="paragraph" w:customStyle="1" w:styleId="72A702AE6BDC4D76A4332CDE23C4E41B">
    <w:name w:val="72A702AE6BDC4D76A4332CDE23C4E41B"/>
    <w:rsid w:val="008529FE"/>
  </w:style>
  <w:style w:type="paragraph" w:customStyle="1" w:styleId="A895958424DA44B3A2BA4E4425BCDF3E">
    <w:name w:val="A895958424DA44B3A2BA4E4425BCDF3E"/>
    <w:rsid w:val="008529FE"/>
  </w:style>
  <w:style w:type="paragraph" w:customStyle="1" w:styleId="02685CF8D6AE494092EBE65AAA6BD748">
    <w:name w:val="02685CF8D6AE494092EBE65AAA6BD748"/>
    <w:rsid w:val="008529FE"/>
  </w:style>
  <w:style w:type="paragraph" w:customStyle="1" w:styleId="6748B955820D498180A9B4702FE189DC">
    <w:name w:val="6748B955820D498180A9B4702FE189DC"/>
    <w:rsid w:val="008529FE"/>
  </w:style>
  <w:style w:type="paragraph" w:customStyle="1" w:styleId="D5BAFC69E10844C29D7C5A99BB94FDBD">
    <w:name w:val="D5BAFC69E10844C29D7C5A99BB94FDBD"/>
    <w:rsid w:val="008529FE"/>
  </w:style>
  <w:style w:type="character" w:styleId="Textedelespacerserv">
    <w:name w:val="Placeholder Text"/>
    <w:basedOn w:val="Policepardfaut"/>
    <w:uiPriority w:val="99"/>
    <w:semiHidden/>
    <w:rsid w:val="008529FE"/>
    <w:rPr>
      <w:color w:val="808080"/>
    </w:rPr>
  </w:style>
  <w:style w:type="paragraph" w:customStyle="1" w:styleId="E56F1FC7AFA84C7CAD75A9B918099CA6">
    <w:name w:val="E56F1FC7AFA84C7CAD75A9B918099CA6"/>
    <w:rsid w:val="008529FE"/>
  </w:style>
  <w:style w:type="paragraph" w:customStyle="1" w:styleId="E555760D5A46440792D9F0541C441A97">
    <w:name w:val="E555760D5A46440792D9F0541C441A97"/>
    <w:rsid w:val="00852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A1FA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06.78.73.24.20</CompanyPhone>
  <CompanyFax/>
  <CompanyEmail>romain.cocogne@gmail.com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</Template>
  <TotalTime>176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etudiant ingenieur</dc:subject>
  <dc:creator>romain cocogne</dc:creator>
  <cp:keywords/>
  <dc:description>20 ans</dc:description>
  <cp:lastModifiedBy>Romain Cocogne</cp:lastModifiedBy>
  <cp:revision>33</cp:revision>
  <dcterms:created xsi:type="dcterms:W3CDTF">2018-04-19T13:08:00Z</dcterms:created>
  <dcterms:modified xsi:type="dcterms:W3CDTF">2018-09-03T14:44:00Z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